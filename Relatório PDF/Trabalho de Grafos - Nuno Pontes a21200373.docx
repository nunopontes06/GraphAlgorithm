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9934D" w14:textId="36D9237D" w:rsidR="00B23C8A" w:rsidRPr="00054629" w:rsidRDefault="00A3750F">
      <w:pPr>
        <w:pStyle w:val="CompanyName"/>
        <w:framePr w:h="1920" w:wrap="notBeside" w:anchorLock="1"/>
        <w:rPr>
          <w:lang w:val="pt-PT"/>
        </w:rPr>
      </w:pPr>
      <w:r w:rsidRPr="00054629">
        <w:rPr>
          <w:lang w:val="pt-PT"/>
        </w:rPr>
        <w:t>u</w:t>
      </w:r>
      <w:r w:rsidR="00A44DAC" w:rsidRPr="00054629">
        <w:rPr>
          <w:lang w:val="pt-PT"/>
        </w:rPr>
        <w:t>NIVERSIDADE LUSÓFONA DO PORTO</w:t>
      </w:r>
    </w:p>
    <w:p w14:paraId="7B6BFF85" w14:textId="77777777" w:rsidR="006F5EC6" w:rsidRPr="00054629" w:rsidRDefault="006F5EC6" w:rsidP="006F5EC6">
      <w:pPr>
        <w:pStyle w:val="Corpodetexto"/>
        <w:ind w:firstLine="0"/>
        <w:rPr>
          <w:lang w:bidi="en-US"/>
        </w:rPr>
      </w:pPr>
    </w:p>
    <w:p w14:paraId="3C34BCCD" w14:textId="3AB2D19F" w:rsidR="00B23C8A" w:rsidRPr="00054629" w:rsidRDefault="006F5EC6">
      <w:pPr>
        <w:pStyle w:val="TitleCover"/>
        <w:rPr>
          <w:lang w:val="pt-PT"/>
        </w:rPr>
      </w:pPr>
      <w:r w:rsidRPr="00054629">
        <w:rPr>
          <w:caps w:val="0"/>
          <w:lang w:val="pt-PT"/>
        </w:rPr>
        <w:t>TRABALHO DE LÓGICA/GRAFOS</w:t>
      </w:r>
    </w:p>
    <w:p w14:paraId="4E3BD76B" w14:textId="6B39E3CD" w:rsidR="00B23C8A" w:rsidRPr="00054629" w:rsidRDefault="002835C8">
      <w:pPr>
        <w:pStyle w:val="SubtitleCover"/>
        <w:rPr>
          <w:lang w:val="pt-PT"/>
        </w:rPr>
      </w:pPr>
      <w:r w:rsidRPr="00054629">
        <w:rPr>
          <w:caps w:val="0"/>
          <w:lang w:val="pt-PT"/>
        </w:rPr>
        <w:t>MATEMÁTICA DISCRETA</w:t>
      </w:r>
    </w:p>
    <w:p w14:paraId="68C400A1" w14:textId="77777777" w:rsidR="00B23C8A" w:rsidRPr="00054629" w:rsidRDefault="00B23C8A">
      <w:pPr>
        <w:rPr>
          <w:rFonts w:cs="Times New Roman"/>
          <w:szCs w:val="20"/>
          <w:lang w:bidi="en-US"/>
        </w:rPr>
        <w:sectPr w:rsidR="00B23C8A" w:rsidRPr="00054629" w:rsidSect="00384DC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</w:p>
    <w:p w14:paraId="40569D30" w14:textId="55D91733" w:rsidR="00B8553C" w:rsidRPr="00054629" w:rsidRDefault="00A3750F" w:rsidP="00B8553C">
      <w:pPr>
        <w:pStyle w:val="Ttulo1"/>
      </w:pPr>
      <w:r w:rsidRPr="00054629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AA881A" wp14:editId="0840F86B">
                <wp:simplePos x="0" y="0"/>
                <wp:positionH relativeFrom="page">
                  <wp:posOffset>1722755</wp:posOffset>
                </wp:positionH>
                <wp:positionV relativeFrom="page">
                  <wp:posOffset>8642350</wp:posOffset>
                </wp:positionV>
                <wp:extent cx="4325620" cy="456565"/>
                <wp:effectExtent l="0" t="3175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A9728" w14:textId="7267BCA8" w:rsidR="00B23C8A" w:rsidRPr="00A3750F" w:rsidRDefault="00A3750F" w:rsidP="006F5EC6">
                            <w:pPr>
                              <w:pStyle w:val="CompanyName"/>
                              <w:rPr>
                                <w:lang w:val="pt-PT"/>
                              </w:rPr>
                            </w:pPr>
                            <w:r w:rsidRPr="00A3750F">
                              <w:rPr>
                                <w:lang w:val="pt-PT"/>
                              </w:rPr>
                              <w:t>Nuno Pontes-a21200373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AA881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80.5pt;width:340.6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" stroked="f">
                <v:textbox style="mso-fit-shape-to-text:t">
                  <w:txbxContent>
                    <w:p w14:paraId="2DDA9728" w14:textId="7267BCA8" w:rsidR="00B23C8A" w:rsidRPr="00A3750F" w:rsidRDefault="00A3750F" w:rsidP="006F5EC6">
                      <w:pPr>
                        <w:pStyle w:val="CompanyName"/>
                        <w:rPr>
                          <w:lang w:val="pt-PT"/>
                        </w:rPr>
                      </w:pPr>
                      <w:r w:rsidRPr="00A3750F">
                        <w:rPr>
                          <w:lang w:val="pt-PT"/>
                        </w:rPr>
                        <w:t>Nuno Pontes-a21200373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3C8A" w:rsidRPr="00054629">
        <w:br w:type="page"/>
      </w:r>
    </w:p>
    <w:p w14:paraId="24151D0A" w14:textId="3DB41356" w:rsidR="009303C8" w:rsidRPr="00054629" w:rsidRDefault="009303C8" w:rsidP="00B712FB">
      <w:pPr>
        <w:pStyle w:val="Ttulo"/>
      </w:pPr>
      <w:r w:rsidRPr="00054629">
        <w:lastRenderedPageBreak/>
        <w:t>introdução</w:t>
      </w:r>
    </w:p>
    <w:p w14:paraId="2AD67B31" w14:textId="43A1F98A" w:rsidR="009303C8" w:rsidRPr="00054629" w:rsidRDefault="009303C8" w:rsidP="00B712FB"/>
    <w:p w14:paraId="37EEECB7" w14:textId="77777777" w:rsidR="006F5EC6" w:rsidRPr="00054629" w:rsidRDefault="006F5EC6" w:rsidP="00B712FB"/>
    <w:p w14:paraId="5A38B227" w14:textId="6EB53B5A" w:rsidR="00E77C44" w:rsidRPr="00054629" w:rsidRDefault="006F5EC6" w:rsidP="00E77C44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color w:val="000000"/>
          <w:lang w:eastAsia="pt-PT"/>
        </w:rPr>
      </w:pPr>
      <w:r w:rsidRPr="00054629">
        <w:rPr>
          <w:color w:val="000000"/>
          <w:lang w:eastAsia="pt-PT"/>
        </w:rPr>
        <w:t xml:space="preserve">Este relatório foi realizado no âmbito da disciplina de </w:t>
      </w:r>
      <w:r w:rsidR="00054629" w:rsidRPr="00054629">
        <w:rPr>
          <w:color w:val="000000"/>
          <w:lang w:eastAsia="pt-PT"/>
        </w:rPr>
        <w:t>Matemática</w:t>
      </w:r>
      <w:r w:rsidRPr="00054629">
        <w:rPr>
          <w:color w:val="000000"/>
          <w:lang w:eastAsia="pt-PT"/>
        </w:rPr>
        <w:t xml:space="preserve"> Discreta, em que se elaborou um algoritmo capaz de discernir quais </w:t>
      </w:r>
      <w:r w:rsidR="00054629" w:rsidRPr="00054629">
        <w:rPr>
          <w:color w:val="000000"/>
          <w:lang w:eastAsia="pt-PT"/>
        </w:rPr>
        <w:t>vértices</w:t>
      </w:r>
      <w:r w:rsidR="00054629">
        <w:rPr>
          <w:color w:val="000000"/>
          <w:lang w:eastAsia="pt-PT"/>
        </w:rPr>
        <w:t xml:space="preserve"> (no contexto deste trabalho, são regiões)</w:t>
      </w:r>
      <w:r w:rsidRPr="00054629">
        <w:rPr>
          <w:color w:val="000000"/>
          <w:lang w:eastAsia="pt-PT"/>
        </w:rPr>
        <w:t xml:space="preserve"> são adjacentes uns dos outros</w:t>
      </w:r>
      <w:r w:rsidR="00054629">
        <w:rPr>
          <w:color w:val="000000"/>
          <w:lang w:eastAsia="pt-PT"/>
        </w:rPr>
        <w:t>, e de acordo com a sua cor, identificar quais os que se encontram em conflito</w:t>
      </w:r>
      <w:r w:rsidRPr="00054629">
        <w:rPr>
          <w:color w:val="000000"/>
          <w:lang w:eastAsia="pt-PT"/>
        </w:rPr>
        <w:t xml:space="preserve">. </w:t>
      </w:r>
    </w:p>
    <w:p w14:paraId="63ED534E" w14:textId="77777777" w:rsidR="00054629" w:rsidRDefault="006F5EC6" w:rsidP="00054629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lang w:eastAsia="pt-PT"/>
        </w:rPr>
      </w:pPr>
      <w:r w:rsidRPr="00054629">
        <w:rPr>
          <w:color w:val="000000"/>
          <w:lang w:eastAsia="pt-PT"/>
        </w:rPr>
        <w:t xml:space="preserve">Tenho como objetivo encontrar um problema, e </w:t>
      </w:r>
      <w:r w:rsidR="00054629" w:rsidRPr="00054629">
        <w:rPr>
          <w:color w:val="000000"/>
          <w:lang w:eastAsia="pt-PT"/>
        </w:rPr>
        <w:t>resolvê-lo</w:t>
      </w:r>
      <w:r w:rsidRPr="00054629">
        <w:rPr>
          <w:color w:val="000000"/>
          <w:lang w:eastAsia="pt-PT"/>
        </w:rPr>
        <w:t xml:space="preserve"> através da lógica ou na representação de um </w:t>
      </w:r>
      <w:r w:rsidR="00054629">
        <w:rPr>
          <w:color w:val="000000"/>
          <w:lang w:eastAsia="pt-PT"/>
        </w:rPr>
        <w:t>mapa/</w:t>
      </w:r>
      <w:r w:rsidRPr="00054629">
        <w:rPr>
          <w:color w:val="000000"/>
          <w:lang w:eastAsia="pt-PT"/>
        </w:rPr>
        <w:t xml:space="preserve">grafo. </w:t>
      </w:r>
      <w:r w:rsidRPr="00054629">
        <w:rPr>
          <w:lang w:eastAsia="pt-PT"/>
        </w:rPr>
        <w:t xml:space="preserve">Inicialmente para este projeto pensei em projetar apenas </w:t>
      </w:r>
      <w:r w:rsidR="00054629">
        <w:rPr>
          <w:lang w:eastAsia="pt-PT"/>
        </w:rPr>
        <w:t xml:space="preserve">o </w:t>
      </w:r>
      <w:r w:rsidRPr="00054629">
        <w:rPr>
          <w:lang w:eastAsia="pt-PT"/>
        </w:rPr>
        <w:t xml:space="preserve">grafo, atribuir um algoritmo na sua resolução, representar a minha solução e apresentar uma conclusão. </w:t>
      </w:r>
    </w:p>
    <w:p w14:paraId="49CCE57B" w14:textId="4FD171DD" w:rsidR="006F5EC6" w:rsidRPr="00054629" w:rsidRDefault="006F5EC6" w:rsidP="00054629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lang w:eastAsia="pt-PT"/>
        </w:rPr>
      </w:pPr>
      <w:r w:rsidRPr="00054629">
        <w:rPr>
          <w:lang w:eastAsia="pt-PT"/>
        </w:rPr>
        <w:t xml:space="preserve">No entanto pensei em </w:t>
      </w:r>
      <w:r w:rsidR="00054629">
        <w:rPr>
          <w:lang w:eastAsia="pt-PT"/>
        </w:rPr>
        <w:t>fazer uso do GNU</w:t>
      </w:r>
      <w:r w:rsidRPr="00054629">
        <w:rPr>
          <w:lang w:eastAsia="pt-PT"/>
        </w:rPr>
        <w:t xml:space="preserve"> Prolog, uma vez que já me foi </w:t>
      </w:r>
      <w:r w:rsidR="00054629" w:rsidRPr="00054629">
        <w:rPr>
          <w:lang w:eastAsia="pt-PT"/>
        </w:rPr>
        <w:t>lecionado</w:t>
      </w:r>
      <w:r w:rsidRPr="00054629">
        <w:rPr>
          <w:lang w:eastAsia="pt-PT"/>
        </w:rPr>
        <w:t xml:space="preserve"> na </w:t>
      </w:r>
      <w:r w:rsidR="00054629">
        <w:rPr>
          <w:lang w:eastAsia="pt-PT"/>
        </w:rPr>
        <w:t xml:space="preserve">disciplina </w:t>
      </w:r>
      <w:r w:rsidRPr="00054629">
        <w:rPr>
          <w:lang w:eastAsia="pt-PT"/>
        </w:rPr>
        <w:t>de Inteligência Artificial</w:t>
      </w:r>
      <w:r w:rsidR="00054629">
        <w:rPr>
          <w:lang w:eastAsia="pt-PT"/>
        </w:rPr>
        <w:t>, terceiro ano</w:t>
      </w:r>
      <w:r w:rsidRPr="00054629">
        <w:rPr>
          <w:lang w:eastAsia="pt-PT"/>
        </w:rPr>
        <w:t>. Para este caso em particular</w:t>
      </w:r>
      <w:r w:rsidR="009C1A05">
        <w:rPr>
          <w:lang w:eastAsia="pt-PT"/>
        </w:rPr>
        <w:t>,</w:t>
      </w:r>
      <w:r w:rsidRPr="00054629">
        <w:rPr>
          <w:lang w:eastAsia="pt-PT"/>
        </w:rPr>
        <w:t xml:space="preserve"> achei que se enquadrava no contexto de trabalho, uma vez que o conceito dos grafos </w:t>
      </w:r>
      <w:r w:rsidR="009C1A05" w:rsidRPr="00054629">
        <w:rPr>
          <w:lang w:eastAsia="pt-PT"/>
        </w:rPr>
        <w:t>me lembrou</w:t>
      </w:r>
      <w:r w:rsidRPr="00054629">
        <w:rPr>
          <w:lang w:eastAsia="pt-PT"/>
        </w:rPr>
        <w:t xml:space="preserve"> </w:t>
      </w:r>
      <w:r w:rsidR="009C1A05">
        <w:rPr>
          <w:lang w:eastAsia="pt-PT"/>
        </w:rPr>
        <w:t xml:space="preserve">um pouco </w:t>
      </w:r>
      <w:r w:rsidRPr="00054629">
        <w:rPr>
          <w:lang w:eastAsia="pt-PT"/>
        </w:rPr>
        <w:t xml:space="preserve">o que foi lecionado </w:t>
      </w:r>
      <w:r w:rsidR="009C1A05">
        <w:rPr>
          <w:lang w:eastAsia="pt-PT"/>
        </w:rPr>
        <w:t>nas aulas e IA</w:t>
      </w:r>
      <w:r w:rsidRPr="00054629">
        <w:rPr>
          <w:lang w:eastAsia="pt-PT"/>
        </w:rPr>
        <w:t xml:space="preserve">, nomeadamente as arvores de </w:t>
      </w:r>
      <w:r w:rsidR="009C1A05" w:rsidRPr="00054629">
        <w:rPr>
          <w:lang w:eastAsia="pt-PT"/>
        </w:rPr>
        <w:t>família</w:t>
      </w:r>
      <w:r w:rsidRPr="00054629">
        <w:rPr>
          <w:lang w:eastAsia="pt-PT"/>
        </w:rPr>
        <w:t xml:space="preserve">, o desafio dos vizinhos, </w:t>
      </w:r>
      <w:r w:rsidR="009C1A05">
        <w:rPr>
          <w:lang w:eastAsia="pt-PT"/>
        </w:rPr>
        <w:t xml:space="preserve">e </w:t>
      </w:r>
      <w:r w:rsidRPr="00054629">
        <w:rPr>
          <w:lang w:eastAsia="pt-PT"/>
        </w:rPr>
        <w:t>dist</w:t>
      </w:r>
      <w:r w:rsidR="009C1A05">
        <w:rPr>
          <w:lang w:eastAsia="pt-PT"/>
        </w:rPr>
        <w:t>â</w:t>
      </w:r>
      <w:r w:rsidRPr="00054629">
        <w:rPr>
          <w:lang w:eastAsia="pt-PT"/>
        </w:rPr>
        <w:t>ncias</w:t>
      </w:r>
      <w:r w:rsidR="009C1A05">
        <w:rPr>
          <w:lang w:eastAsia="pt-PT"/>
        </w:rPr>
        <w:t>,</w:t>
      </w:r>
      <w:r w:rsidRPr="00054629">
        <w:rPr>
          <w:lang w:eastAsia="pt-PT"/>
        </w:rPr>
        <w:t xml:space="preserve"> entre outros algoritmos que aprendi </w:t>
      </w:r>
      <w:r w:rsidR="009C1A05">
        <w:rPr>
          <w:lang w:eastAsia="pt-PT"/>
        </w:rPr>
        <w:t>na disciplina</w:t>
      </w:r>
      <w:r w:rsidRPr="00054629">
        <w:rPr>
          <w:lang w:eastAsia="pt-PT"/>
        </w:rPr>
        <w:t>.</w:t>
      </w:r>
      <w:r w:rsidR="00B75017" w:rsidRPr="00054629">
        <w:rPr>
          <w:lang w:eastAsia="pt-PT"/>
        </w:rPr>
        <w:t xml:space="preserve"> </w:t>
      </w:r>
    </w:p>
    <w:p w14:paraId="2A5FE2BA" w14:textId="292849E9" w:rsidR="00B75017" w:rsidRPr="00054629" w:rsidRDefault="009C1A05" w:rsidP="006F5EC6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lang w:eastAsia="pt-PT"/>
        </w:rPr>
      </w:pPr>
      <w:r w:rsidRPr="00054629">
        <w:rPr>
          <w:lang w:eastAsia="pt-PT"/>
        </w:rPr>
        <w:t>Posteriormente</w:t>
      </w:r>
      <w:r w:rsidR="00B75017" w:rsidRPr="00054629">
        <w:rPr>
          <w:lang w:eastAsia="pt-PT"/>
        </w:rPr>
        <w:t xml:space="preserve"> t</w:t>
      </w:r>
      <w:r>
        <w:rPr>
          <w:lang w:eastAsia="pt-PT"/>
        </w:rPr>
        <w:t>enho</w:t>
      </w:r>
      <w:r w:rsidR="00B75017" w:rsidRPr="00054629">
        <w:rPr>
          <w:lang w:eastAsia="pt-PT"/>
        </w:rPr>
        <w:t xml:space="preserve"> também os </w:t>
      </w:r>
      <w:r w:rsidRPr="00054629">
        <w:rPr>
          <w:lang w:eastAsia="pt-PT"/>
        </w:rPr>
        <w:t>resultados</w:t>
      </w:r>
      <w:r w:rsidR="00B75017" w:rsidRPr="00054629">
        <w:rPr>
          <w:lang w:eastAsia="pt-PT"/>
        </w:rPr>
        <w:t xml:space="preserve"> da </w:t>
      </w:r>
      <w:r w:rsidRPr="00054629">
        <w:rPr>
          <w:lang w:eastAsia="pt-PT"/>
        </w:rPr>
        <w:t>experiência</w:t>
      </w:r>
      <w:r w:rsidR="00B75017" w:rsidRPr="00054629">
        <w:rPr>
          <w:lang w:eastAsia="pt-PT"/>
        </w:rPr>
        <w:t xml:space="preserve"> em questão, assim como a conclusão tirada.</w:t>
      </w:r>
    </w:p>
    <w:p w14:paraId="0EA100D9" w14:textId="77777777" w:rsidR="009303C8" w:rsidRPr="00054629" w:rsidRDefault="009303C8" w:rsidP="006F5EC6">
      <w:pPr>
        <w:pStyle w:val="Corpodetexto"/>
        <w:ind w:firstLine="0"/>
      </w:pPr>
    </w:p>
    <w:p w14:paraId="53C54852" w14:textId="6C568583" w:rsidR="00B23C8A" w:rsidRPr="00054629" w:rsidRDefault="006F5EC6" w:rsidP="00B712FB">
      <w:pPr>
        <w:pStyle w:val="Ttulo"/>
      </w:pPr>
      <w:r w:rsidRPr="00054629">
        <w:t>Contexto</w:t>
      </w:r>
    </w:p>
    <w:p w14:paraId="7282C7DF" w14:textId="77777777" w:rsidR="003F2FF7" w:rsidRPr="00054629" w:rsidRDefault="003F2FF7" w:rsidP="009303C8">
      <w:pPr>
        <w:autoSpaceDE w:val="0"/>
        <w:autoSpaceDN w:val="0"/>
        <w:adjustRightInd w:val="0"/>
        <w:spacing w:after="200" w:line="276" w:lineRule="auto"/>
        <w:ind w:firstLine="360"/>
        <w:jc w:val="both"/>
      </w:pPr>
    </w:p>
    <w:p w14:paraId="77B10B59" w14:textId="0F965F31" w:rsidR="006F5EC6" w:rsidRPr="00054629" w:rsidRDefault="006F5EC6" w:rsidP="006F5EC6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lang w:eastAsia="pt-PT"/>
        </w:rPr>
      </w:pPr>
      <w:r w:rsidRPr="00054629">
        <w:rPr>
          <w:lang w:eastAsia="pt-PT"/>
        </w:rPr>
        <w:t xml:space="preserve">O prolog é uma linguagem de programação declarativa, </w:t>
      </w:r>
      <w:r w:rsidR="009C1A05">
        <w:rPr>
          <w:lang w:eastAsia="pt-PT"/>
        </w:rPr>
        <w:t>e</w:t>
      </w:r>
      <w:r w:rsidRPr="00054629">
        <w:rPr>
          <w:lang w:eastAsia="pt-PT"/>
        </w:rPr>
        <w:t xml:space="preserve"> ao invés do programa estipular a maneira de chegar à solução passo-a-passo, com</w:t>
      </w:r>
      <w:r w:rsidR="00734F61" w:rsidRPr="00054629">
        <w:rPr>
          <w:lang w:eastAsia="pt-PT"/>
        </w:rPr>
        <w:t xml:space="preserve"> </w:t>
      </w:r>
      <w:r w:rsidRPr="00054629">
        <w:rPr>
          <w:lang w:eastAsia="pt-PT"/>
        </w:rPr>
        <w:t xml:space="preserve">acontece nas linguagens </w:t>
      </w:r>
      <w:r w:rsidR="009C1A05" w:rsidRPr="00054629">
        <w:rPr>
          <w:lang w:eastAsia="pt-PT"/>
        </w:rPr>
        <w:t>procedimentais</w:t>
      </w:r>
      <w:r w:rsidRPr="00054629">
        <w:rPr>
          <w:lang w:eastAsia="pt-PT"/>
        </w:rPr>
        <w:t xml:space="preserve"> ou orientadas a objetos, o mesmo fornece uma descrição do problema que se pretende resolver, utilizando lógica, que auxilia na resolução do problema proposto.</w:t>
      </w:r>
    </w:p>
    <w:p w14:paraId="5E0D4EA4" w14:textId="7745E305" w:rsidR="006F5EC6" w:rsidRPr="00054629" w:rsidRDefault="006F5EC6" w:rsidP="006F5EC6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lang w:eastAsia="pt-PT"/>
        </w:rPr>
      </w:pPr>
      <w:r w:rsidRPr="00054629">
        <w:rPr>
          <w:lang w:eastAsia="pt-PT"/>
        </w:rPr>
        <w:t xml:space="preserve">Outra coisa que a distingue das outras linguagens </w:t>
      </w:r>
      <w:r w:rsidR="009C1A05" w:rsidRPr="00054629">
        <w:rPr>
          <w:lang w:eastAsia="pt-PT"/>
        </w:rPr>
        <w:t>de programação</w:t>
      </w:r>
      <w:r w:rsidRPr="00054629">
        <w:rPr>
          <w:lang w:eastAsia="pt-PT"/>
        </w:rPr>
        <w:t>, é de não ter estruturas de controlo (if-else, do-while, for, switch) que são comuns na maioria das linguagens de programação.</w:t>
      </w:r>
    </w:p>
    <w:p w14:paraId="3F8EC66A" w14:textId="069BB89D" w:rsidR="006F5EC6" w:rsidRPr="00054629" w:rsidRDefault="006F5EC6" w:rsidP="006F5EC6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lang w:eastAsia="pt-PT"/>
        </w:rPr>
      </w:pPr>
      <w:r w:rsidRPr="00054629">
        <w:rPr>
          <w:lang w:eastAsia="pt-PT"/>
        </w:rPr>
        <w:t xml:space="preserve">Neste </w:t>
      </w:r>
      <w:r w:rsidR="009C1A05" w:rsidRPr="00054629">
        <w:rPr>
          <w:lang w:eastAsia="pt-PT"/>
        </w:rPr>
        <w:t>contexto</w:t>
      </w:r>
      <w:r w:rsidRPr="00054629">
        <w:rPr>
          <w:lang w:eastAsia="pt-PT"/>
        </w:rPr>
        <w:t>, o programa é executado em um modo interativo, po</w:t>
      </w:r>
      <w:r w:rsidR="009C1A05">
        <w:rPr>
          <w:lang w:eastAsia="pt-PT"/>
        </w:rPr>
        <w:t>sso efetivamente</w:t>
      </w:r>
      <w:r w:rsidRPr="00054629">
        <w:rPr>
          <w:lang w:eastAsia="pt-PT"/>
        </w:rPr>
        <w:t xml:space="preserve"> formular as queries</w:t>
      </w:r>
      <w:r w:rsidR="009C1A05">
        <w:rPr>
          <w:lang w:eastAsia="pt-PT"/>
        </w:rPr>
        <w:t>, ou seja, as perguntas,</w:t>
      </w:r>
      <w:r w:rsidRPr="00054629">
        <w:rPr>
          <w:lang w:eastAsia="pt-PT"/>
        </w:rPr>
        <w:t xml:space="preserve"> utilizando fatos e regras para produzir a solução do mecanismo de unificação. </w:t>
      </w:r>
    </w:p>
    <w:p w14:paraId="3B9E7562" w14:textId="635EAC5E" w:rsidR="002A77F2" w:rsidRPr="00054629" w:rsidRDefault="002A77F2" w:rsidP="006F5EC6">
      <w:pPr>
        <w:ind w:firstLine="360"/>
        <w:jc w:val="both"/>
      </w:pPr>
    </w:p>
    <w:p w14:paraId="7B3107F0" w14:textId="59BDE752" w:rsidR="00570970" w:rsidRPr="00054629" w:rsidRDefault="00570970" w:rsidP="00570970">
      <w:pPr>
        <w:pStyle w:val="Corpodetexto"/>
        <w:ind w:firstLine="0"/>
      </w:pPr>
    </w:p>
    <w:p w14:paraId="656013DF" w14:textId="31E73F1C" w:rsidR="006F5EC6" w:rsidRPr="00054629" w:rsidRDefault="006F5EC6" w:rsidP="00570970">
      <w:pPr>
        <w:pStyle w:val="Corpodetexto"/>
        <w:ind w:firstLine="0"/>
      </w:pPr>
    </w:p>
    <w:p w14:paraId="0F6CDAA2" w14:textId="5E0C3AF0" w:rsidR="006F5EC6" w:rsidRPr="00054629" w:rsidRDefault="006F5EC6" w:rsidP="00570970">
      <w:pPr>
        <w:pStyle w:val="Corpodetexto"/>
        <w:ind w:firstLine="0"/>
      </w:pPr>
    </w:p>
    <w:p w14:paraId="163DEAF9" w14:textId="606C0781" w:rsidR="006F5EC6" w:rsidRPr="00054629" w:rsidRDefault="006F5EC6" w:rsidP="00570970">
      <w:pPr>
        <w:pStyle w:val="Corpodetexto"/>
        <w:ind w:firstLine="0"/>
      </w:pPr>
    </w:p>
    <w:p w14:paraId="2B68D0C8" w14:textId="6F1E583A" w:rsidR="006F5EC6" w:rsidRPr="00054629" w:rsidRDefault="006F5EC6" w:rsidP="00570970">
      <w:pPr>
        <w:pStyle w:val="Corpodetexto"/>
        <w:ind w:firstLine="0"/>
      </w:pPr>
    </w:p>
    <w:p w14:paraId="7A2BA586" w14:textId="7779FAA4" w:rsidR="006F5EC6" w:rsidRPr="00054629" w:rsidRDefault="006F5EC6" w:rsidP="00570970">
      <w:pPr>
        <w:pStyle w:val="Corpodetexto"/>
        <w:ind w:firstLine="0"/>
      </w:pPr>
    </w:p>
    <w:p w14:paraId="7100345C" w14:textId="77777777" w:rsidR="006F5EC6" w:rsidRPr="00054629" w:rsidRDefault="006F5EC6" w:rsidP="00570970">
      <w:pPr>
        <w:pStyle w:val="Corpodetexto"/>
        <w:ind w:firstLine="0"/>
      </w:pPr>
    </w:p>
    <w:p w14:paraId="4E8783C1" w14:textId="2B12FB55" w:rsidR="00760331" w:rsidRPr="00054629" w:rsidRDefault="00E77C44" w:rsidP="006F5EC6">
      <w:pPr>
        <w:pStyle w:val="Ttulo"/>
        <w:rPr>
          <w:lang w:eastAsia="pt-PT"/>
        </w:rPr>
      </w:pPr>
      <w:r w:rsidRPr="00054629">
        <w:rPr>
          <w:lang w:eastAsia="pt-PT"/>
        </w:rPr>
        <w:lastRenderedPageBreak/>
        <w:t>Problema</w:t>
      </w:r>
    </w:p>
    <w:p w14:paraId="02358410" w14:textId="5A181BD3" w:rsidR="006F5EC6" w:rsidRPr="00054629" w:rsidRDefault="006F5EC6" w:rsidP="006F5EC6">
      <w:pPr>
        <w:rPr>
          <w:lang w:eastAsia="pt-PT"/>
        </w:rPr>
      </w:pPr>
    </w:p>
    <w:p w14:paraId="69F04877" w14:textId="5467F946" w:rsidR="006F5EC6" w:rsidRPr="00054629" w:rsidRDefault="006F5EC6" w:rsidP="006F5EC6">
      <w:pPr>
        <w:rPr>
          <w:lang w:eastAsia="pt-PT"/>
        </w:rPr>
      </w:pPr>
    </w:p>
    <w:p w14:paraId="0C4FFA32" w14:textId="67EED713" w:rsidR="00B1745B" w:rsidRPr="00054629" w:rsidRDefault="00B1745B" w:rsidP="00E65B94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lang w:eastAsia="pt-PT"/>
        </w:rPr>
      </w:pPr>
      <w:r w:rsidRPr="00054629">
        <w:rPr>
          <w:lang w:eastAsia="pt-PT"/>
        </w:rPr>
        <w:t xml:space="preserve">O problema diz respeito à coloração de regiões planas adjacentes. </w:t>
      </w:r>
      <w:r w:rsidR="004E678E">
        <w:rPr>
          <w:lang w:eastAsia="pt-PT"/>
        </w:rPr>
        <w:t>Assim c</w:t>
      </w:r>
      <w:r w:rsidRPr="00054629">
        <w:rPr>
          <w:lang w:eastAsia="pt-PT"/>
        </w:rPr>
        <w:t xml:space="preserve">omo os mapas cartográficos, é necessário que, sejam quais fossem as cores usadas, duas regiões adjacentes não </w:t>
      </w:r>
      <w:r w:rsidR="004E678E">
        <w:rPr>
          <w:lang w:eastAsia="pt-PT"/>
        </w:rPr>
        <w:t>devem</w:t>
      </w:r>
      <w:r w:rsidRPr="00054629">
        <w:rPr>
          <w:lang w:eastAsia="pt-PT"/>
        </w:rPr>
        <w:t xml:space="preserve"> ter a mesma cor. Ou seja, duas regiões só são consideradas adjacentes quando compartilham algum segmento de linha, como o mapa demonstra na figura abaixo.</w:t>
      </w:r>
    </w:p>
    <w:p w14:paraId="733DF972" w14:textId="193CF305" w:rsidR="00B1745B" w:rsidRPr="00054629" w:rsidRDefault="004E678E" w:rsidP="00E65B94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lang w:eastAsia="pt-PT"/>
        </w:rPr>
      </w:pPr>
      <w:r>
        <w:rPr>
          <w:lang w:eastAsia="pt-PT"/>
        </w:rPr>
        <w:t xml:space="preserve">A </w:t>
      </w:r>
      <w:r w:rsidR="00B1745B" w:rsidRPr="00054629">
        <w:rPr>
          <w:lang w:eastAsia="pt-PT"/>
        </w:rPr>
        <w:t xml:space="preserve">ideal forma </w:t>
      </w:r>
      <w:r>
        <w:rPr>
          <w:lang w:eastAsia="pt-PT"/>
        </w:rPr>
        <w:t>que encontrei para</w:t>
      </w:r>
      <w:r w:rsidR="00B1745B" w:rsidRPr="00054629">
        <w:rPr>
          <w:lang w:eastAsia="pt-PT"/>
        </w:rPr>
        <w:t xml:space="preserve"> resolver o problema, é não ter a mesma cor em regiões adjacentes. Para tal optei por me inspirar no algoritmo de coloração </w:t>
      </w:r>
      <w:r w:rsidRPr="00054629">
        <w:rPr>
          <w:lang w:eastAsia="pt-PT"/>
        </w:rPr>
        <w:t>lecionado</w:t>
      </w:r>
      <w:r w:rsidR="00B1745B" w:rsidRPr="00054629">
        <w:rPr>
          <w:lang w:eastAsia="pt-PT"/>
        </w:rPr>
        <w:t xml:space="preserve"> em uma das aulas de </w:t>
      </w:r>
      <w:r w:rsidRPr="00054629">
        <w:rPr>
          <w:lang w:eastAsia="pt-PT"/>
        </w:rPr>
        <w:t>matemática</w:t>
      </w:r>
      <w:r w:rsidR="00B1745B" w:rsidRPr="00054629">
        <w:rPr>
          <w:lang w:eastAsia="pt-PT"/>
        </w:rPr>
        <w:t xml:space="preserve"> discreta, na parte </w:t>
      </w:r>
      <w:r w:rsidRPr="00054629">
        <w:rPr>
          <w:lang w:eastAsia="pt-PT"/>
        </w:rPr>
        <w:t>teórica</w:t>
      </w:r>
      <w:r w:rsidR="00B1745B" w:rsidRPr="00054629">
        <w:rPr>
          <w:lang w:eastAsia="pt-PT"/>
        </w:rPr>
        <w:t xml:space="preserve">. </w:t>
      </w:r>
    </w:p>
    <w:p w14:paraId="2706AD57" w14:textId="2C5EE545" w:rsidR="00B1745B" w:rsidRPr="00054629" w:rsidRDefault="00B1745B" w:rsidP="00B1745B">
      <w:pPr>
        <w:autoSpaceDE w:val="0"/>
        <w:autoSpaceDN w:val="0"/>
        <w:adjustRightInd w:val="0"/>
        <w:spacing w:after="200" w:line="276" w:lineRule="auto"/>
        <w:rPr>
          <w:lang w:eastAsia="pt-PT"/>
        </w:rPr>
      </w:pPr>
      <w:r w:rsidRPr="00054629">
        <w:rPr>
          <w:lang w:eastAsia="pt-PT"/>
        </w:rPr>
        <w:drawing>
          <wp:anchor distT="0" distB="0" distL="114300" distR="114300" simplePos="0" relativeHeight="251659776" behindDoc="1" locked="0" layoutInCell="1" allowOverlap="1" wp14:anchorId="707ED962" wp14:editId="6318FCBF">
            <wp:simplePos x="0" y="0"/>
            <wp:positionH relativeFrom="column">
              <wp:posOffset>343811</wp:posOffset>
            </wp:positionH>
            <wp:positionV relativeFrom="paragraph">
              <wp:posOffset>72611</wp:posOffset>
            </wp:positionV>
            <wp:extent cx="4794885" cy="3903980"/>
            <wp:effectExtent l="0" t="0" r="5715" b="1270"/>
            <wp:wrapTight wrapText="bothSides">
              <wp:wrapPolygon edited="0">
                <wp:start x="0" y="0"/>
                <wp:lineTo x="0" y="21502"/>
                <wp:lineTo x="21540" y="21502"/>
                <wp:lineTo x="2154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1E62AC" w14:textId="64D722CC" w:rsidR="00B1745B" w:rsidRPr="00054629" w:rsidRDefault="00B1745B" w:rsidP="00B1745B">
      <w:pPr>
        <w:keepNext/>
        <w:autoSpaceDE w:val="0"/>
        <w:autoSpaceDN w:val="0"/>
        <w:adjustRightInd w:val="0"/>
        <w:spacing w:after="200" w:line="276" w:lineRule="auto"/>
      </w:pPr>
    </w:p>
    <w:p w14:paraId="6AD5F0A5" w14:textId="4E050899" w:rsidR="00B1745B" w:rsidRPr="00054629" w:rsidRDefault="00B1745B" w:rsidP="00B1745B">
      <w:pPr>
        <w:pStyle w:val="Legenda"/>
        <w:rPr>
          <w:lang w:eastAsia="pt-PT"/>
        </w:rPr>
      </w:pPr>
      <w:r w:rsidRPr="00054629">
        <w:t xml:space="preserve">Figura </w:t>
      </w:r>
      <w:fldSimple w:instr=" SEQ Figura \* ARABIC ">
        <w:r w:rsidR="00B47BF8">
          <w:rPr>
            <w:noProof/>
          </w:rPr>
          <w:t>1</w:t>
        </w:r>
      </w:fldSimple>
      <w:r w:rsidRPr="00054629">
        <w:t xml:space="preserve"> - Mapa</w:t>
      </w:r>
    </w:p>
    <w:p w14:paraId="33D2CAB2" w14:textId="38B6E774" w:rsidR="00B1745B" w:rsidRPr="00054629" w:rsidRDefault="00B1745B" w:rsidP="006F5EC6">
      <w:pPr>
        <w:rPr>
          <w:lang w:eastAsia="pt-PT"/>
        </w:rPr>
      </w:pPr>
    </w:p>
    <w:p w14:paraId="5BDA3058" w14:textId="5C7D8CB0" w:rsidR="00B1745B" w:rsidRPr="00054629" w:rsidRDefault="00B1745B" w:rsidP="006F5EC6">
      <w:pPr>
        <w:rPr>
          <w:lang w:eastAsia="pt-PT"/>
        </w:rPr>
      </w:pPr>
    </w:p>
    <w:p w14:paraId="578B2B48" w14:textId="6027CFA1" w:rsidR="00B1745B" w:rsidRPr="00054629" w:rsidRDefault="00B1745B" w:rsidP="006F5EC6">
      <w:pPr>
        <w:rPr>
          <w:lang w:eastAsia="pt-PT"/>
        </w:rPr>
      </w:pPr>
    </w:p>
    <w:p w14:paraId="72554620" w14:textId="4C703661" w:rsidR="00B1745B" w:rsidRPr="00054629" w:rsidRDefault="00B1745B" w:rsidP="006F5EC6">
      <w:pPr>
        <w:rPr>
          <w:lang w:eastAsia="pt-PT"/>
        </w:rPr>
      </w:pPr>
    </w:p>
    <w:p w14:paraId="07E311B7" w14:textId="2D2B513B" w:rsidR="00B1745B" w:rsidRPr="00054629" w:rsidRDefault="00B1745B" w:rsidP="006F5EC6">
      <w:pPr>
        <w:rPr>
          <w:lang w:eastAsia="pt-PT"/>
        </w:rPr>
      </w:pPr>
    </w:p>
    <w:p w14:paraId="71D7FD4D" w14:textId="061D6E02" w:rsidR="00B1745B" w:rsidRPr="00054629" w:rsidRDefault="00B1745B" w:rsidP="006F5EC6">
      <w:pPr>
        <w:rPr>
          <w:lang w:eastAsia="pt-PT"/>
        </w:rPr>
      </w:pPr>
    </w:p>
    <w:p w14:paraId="32120018" w14:textId="779A697D" w:rsidR="00B1745B" w:rsidRPr="00054629" w:rsidRDefault="00B1745B" w:rsidP="006F5EC6">
      <w:pPr>
        <w:rPr>
          <w:lang w:eastAsia="pt-PT"/>
        </w:rPr>
      </w:pPr>
    </w:p>
    <w:p w14:paraId="79CDD944" w14:textId="69150574" w:rsidR="00B1745B" w:rsidRPr="00054629" w:rsidRDefault="00B1745B" w:rsidP="006F5EC6">
      <w:pPr>
        <w:rPr>
          <w:lang w:eastAsia="pt-PT"/>
        </w:rPr>
      </w:pPr>
    </w:p>
    <w:p w14:paraId="667F27CD" w14:textId="3726DC8F" w:rsidR="00B1745B" w:rsidRPr="00054629" w:rsidRDefault="00B1745B" w:rsidP="006F5EC6">
      <w:pPr>
        <w:rPr>
          <w:lang w:eastAsia="pt-PT"/>
        </w:rPr>
      </w:pPr>
    </w:p>
    <w:p w14:paraId="68E821CE" w14:textId="2C65BD18" w:rsidR="00B1745B" w:rsidRPr="00054629" w:rsidRDefault="00B1745B" w:rsidP="006F5EC6">
      <w:pPr>
        <w:rPr>
          <w:lang w:eastAsia="pt-PT"/>
        </w:rPr>
      </w:pPr>
    </w:p>
    <w:p w14:paraId="13A794C3" w14:textId="14B843E1" w:rsidR="00B1745B" w:rsidRPr="00054629" w:rsidRDefault="00B1745B" w:rsidP="006F5EC6">
      <w:pPr>
        <w:rPr>
          <w:lang w:eastAsia="pt-PT"/>
        </w:rPr>
      </w:pPr>
      <w:r w:rsidRPr="00054629">
        <w:lastRenderedPageBreak/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52387AEC" wp14:editId="36698127">
                <wp:simplePos x="0" y="0"/>
                <wp:positionH relativeFrom="column">
                  <wp:posOffset>-53340</wp:posOffset>
                </wp:positionH>
                <wp:positionV relativeFrom="paragraph">
                  <wp:posOffset>2218055</wp:posOffset>
                </wp:positionV>
                <wp:extent cx="52749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F3E7B2" w14:textId="43B404B6" w:rsidR="00B1745B" w:rsidRPr="000D1562" w:rsidRDefault="00B1745B" w:rsidP="00B1745B">
                            <w:pPr>
                              <w:pStyle w:val="Legenda"/>
                              <w:rPr>
                                <w:noProof/>
                                <w:lang w:val="pt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47BF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Representação do Mapa em Grafo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87AEC" id="Caixa de texto 8" o:spid="_x0000_s1027" type="#_x0000_t202" style="position:absolute;margin-left:-4.2pt;margin-top:174.65pt;width:415.35pt;height:.05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" stroked="f">
                <v:textbox style="mso-fit-shape-to-text:t" inset="0,0,0,0">
                  <w:txbxContent>
                    <w:p w14:paraId="18F3E7B2" w14:textId="43B404B6" w:rsidR="00B1745B" w:rsidRPr="000D1562" w:rsidRDefault="00B1745B" w:rsidP="00B1745B">
                      <w:pPr>
                        <w:pStyle w:val="Legenda"/>
                        <w:rPr>
                          <w:noProof/>
                          <w:lang w:val="pt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47BF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Representação do Mapa em Grafo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54629">
        <w:rPr>
          <w:lang w:eastAsia="pt-PT"/>
        </w:rPr>
        <w:drawing>
          <wp:anchor distT="0" distB="0" distL="114300" distR="114300" simplePos="0" relativeHeight="251660800" behindDoc="1" locked="0" layoutInCell="1" allowOverlap="1" wp14:anchorId="076D37FF" wp14:editId="2D71179C">
            <wp:simplePos x="0" y="0"/>
            <wp:positionH relativeFrom="column">
              <wp:posOffset>-53754</wp:posOffset>
            </wp:positionH>
            <wp:positionV relativeFrom="paragraph">
              <wp:posOffset>138</wp:posOffset>
            </wp:positionV>
            <wp:extent cx="5274945" cy="2160905"/>
            <wp:effectExtent l="0" t="0" r="1905" b="0"/>
            <wp:wrapTight wrapText="bothSides">
              <wp:wrapPolygon edited="0">
                <wp:start x="0" y="0"/>
                <wp:lineTo x="0" y="21327"/>
                <wp:lineTo x="21530" y="21327"/>
                <wp:lineTo x="21530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FED3F7" w14:textId="578623D0" w:rsidR="00B1745B" w:rsidRPr="00054629" w:rsidRDefault="00B1745B" w:rsidP="0056707F">
      <w:pPr>
        <w:ind w:firstLine="360"/>
        <w:jc w:val="both"/>
        <w:rPr>
          <w:lang w:eastAsia="pt-PT"/>
        </w:rPr>
      </w:pPr>
      <w:r w:rsidRPr="00054629">
        <w:rPr>
          <w:lang w:eastAsia="pt-PT"/>
        </w:rPr>
        <w:t xml:space="preserve">Foram dados nomes numéricos </w:t>
      </w:r>
      <w:r w:rsidR="0056707F">
        <w:rPr>
          <w:lang w:eastAsia="pt-PT"/>
        </w:rPr>
        <w:t>a</w:t>
      </w:r>
      <w:r w:rsidRPr="00054629">
        <w:rPr>
          <w:lang w:eastAsia="pt-PT"/>
        </w:rPr>
        <w:t xml:space="preserve"> 5 regiões. Para representar quais as regiões adjacentes, tenho o seguinte grafo correspondente. Por exemplo tenho que a região 1, é adjacente da região (5,</w:t>
      </w:r>
      <w:r w:rsidR="0056707F">
        <w:rPr>
          <w:lang w:eastAsia="pt-PT"/>
        </w:rPr>
        <w:t xml:space="preserve"> </w:t>
      </w:r>
      <w:r w:rsidRPr="00054629">
        <w:rPr>
          <w:lang w:eastAsia="pt-PT"/>
        </w:rPr>
        <w:t>2,</w:t>
      </w:r>
      <w:r w:rsidR="0056707F">
        <w:rPr>
          <w:lang w:eastAsia="pt-PT"/>
        </w:rPr>
        <w:t xml:space="preserve"> </w:t>
      </w:r>
      <w:r w:rsidRPr="00054629">
        <w:rPr>
          <w:lang w:eastAsia="pt-PT"/>
        </w:rPr>
        <w:t>3,</w:t>
      </w:r>
      <w:r w:rsidR="0056707F">
        <w:rPr>
          <w:lang w:eastAsia="pt-PT"/>
        </w:rPr>
        <w:t xml:space="preserve"> </w:t>
      </w:r>
      <w:r w:rsidRPr="00054629">
        <w:rPr>
          <w:lang w:eastAsia="pt-PT"/>
        </w:rPr>
        <w:t>4), no grafo</w:t>
      </w:r>
      <w:r w:rsidR="009532E8">
        <w:rPr>
          <w:lang w:eastAsia="pt-PT"/>
        </w:rPr>
        <w:t xml:space="preserve"> </w:t>
      </w:r>
      <w:r w:rsidR="009532E8" w:rsidRPr="00054629">
        <w:rPr>
          <w:lang w:eastAsia="pt-PT"/>
        </w:rPr>
        <w:t>comprova</w:t>
      </w:r>
      <w:r w:rsidR="009532E8">
        <w:rPr>
          <w:lang w:eastAsia="pt-PT"/>
        </w:rPr>
        <w:t>-se</w:t>
      </w:r>
      <w:r w:rsidRPr="00054629">
        <w:rPr>
          <w:lang w:eastAsia="pt-PT"/>
        </w:rPr>
        <w:t xml:space="preserve"> a minha afirmação, tal como no mapa correspondente.</w:t>
      </w:r>
      <w:r w:rsidRPr="00054629">
        <w:rPr>
          <w:lang w:eastAsia="pt-PT"/>
        </w:rPr>
        <w:br/>
      </w:r>
    </w:p>
    <w:p w14:paraId="2C90E61B" w14:textId="5CDB1BA4" w:rsidR="00B1745B" w:rsidRPr="00054629" w:rsidRDefault="00B1745B" w:rsidP="006F5EC6">
      <w:pPr>
        <w:rPr>
          <w:lang w:eastAsia="pt-PT"/>
        </w:rPr>
      </w:pPr>
    </w:p>
    <w:p w14:paraId="7F9AE9DC" w14:textId="557A8001" w:rsidR="00B1745B" w:rsidRPr="00054629" w:rsidRDefault="00B1745B" w:rsidP="006F5EC6">
      <w:pPr>
        <w:rPr>
          <w:lang w:eastAsia="pt-PT"/>
        </w:rPr>
      </w:pPr>
    </w:p>
    <w:p w14:paraId="30E4C146" w14:textId="14649F61" w:rsidR="00B1745B" w:rsidRPr="00054629" w:rsidRDefault="00356057" w:rsidP="006F5EC6">
      <w:pPr>
        <w:rPr>
          <w:lang w:eastAsia="pt-PT"/>
        </w:rPr>
      </w:pPr>
      <w:r w:rsidRPr="00054629">
        <w:rPr>
          <w:lang w:eastAsia="pt-PT"/>
        </w:rPr>
        <w:drawing>
          <wp:anchor distT="0" distB="0" distL="114300" distR="114300" simplePos="0" relativeHeight="251663872" behindDoc="1" locked="0" layoutInCell="1" allowOverlap="1" wp14:anchorId="70BEE083" wp14:editId="4B1841A7">
            <wp:simplePos x="0" y="0"/>
            <wp:positionH relativeFrom="column">
              <wp:posOffset>2939001</wp:posOffset>
            </wp:positionH>
            <wp:positionV relativeFrom="paragraph">
              <wp:posOffset>13335</wp:posOffset>
            </wp:positionV>
            <wp:extent cx="2031365" cy="1653540"/>
            <wp:effectExtent l="0" t="0" r="6985" b="3810"/>
            <wp:wrapTight wrapText="bothSides">
              <wp:wrapPolygon edited="0">
                <wp:start x="0" y="0"/>
                <wp:lineTo x="0" y="21401"/>
                <wp:lineTo x="21472" y="21401"/>
                <wp:lineTo x="21472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B6CD0" w14:textId="6972E2EA" w:rsidR="00B1745B" w:rsidRPr="00054629" w:rsidRDefault="00356057" w:rsidP="006F5EC6">
      <w:pPr>
        <w:rPr>
          <w:lang w:eastAsia="pt-PT"/>
        </w:rPr>
      </w:pPr>
      <w:r w:rsidRPr="00054629">
        <w:rPr>
          <w:lang w:eastAsia="pt-PT"/>
        </w:rPr>
        <w:drawing>
          <wp:anchor distT="0" distB="0" distL="114300" distR="114300" simplePos="0" relativeHeight="251664896" behindDoc="1" locked="0" layoutInCell="1" allowOverlap="1" wp14:anchorId="084A1392" wp14:editId="1B3A0A21">
            <wp:simplePos x="0" y="0"/>
            <wp:positionH relativeFrom="column">
              <wp:posOffset>-53754</wp:posOffset>
            </wp:positionH>
            <wp:positionV relativeFrom="paragraph">
              <wp:posOffset>135890</wp:posOffset>
            </wp:positionV>
            <wp:extent cx="2512695" cy="1256030"/>
            <wp:effectExtent l="0" t="0" r="1905" b="1270"/>
            <wp:wrapTight wrapText="bothSides">
              <wp:wrapPolygon edited="0">
                <wp:start x="0" y="0"/>
                <wp:lineTo x="0" y="21294"/>
                <wp:lineTo x="21453" y="21294"/>
                <wp:lineTo x="21453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29B6AA" w14:textId="0C6112AB" w:rsidR="00B1745B" w:rsidRPr="00054629" w:rsidRDefault="00B1745B" w:rsidP="006F5EC6">
      <w:pPr>
        <w:rPr>
          <w:lang w:eastAsia="pt-PT"/>
        </w:rPr>
      </w:pPr>
    </w:p>
    <w:p w14:paraId="310A7416" w14:textId="2DDD56A5" w:rsidR="00B1745B" w:rsidRPr="00054629" w:rsidRDefault="00B1745B" w:rsidP="006F5EC6">
      <w:pPr>
        <w:rPr>
          <w:lang w:eastAsia="pt-PT"/>
        </w:rPr>
      </w:pPr>
    </w:p>
    <w:p w14:paraId="1ACE7D24" w14:textId="22844C0F" w:rsidR="00B1745B" w:rsidRPr="00054629" w:rsidRDefault="00B1745B" w:rsidP="006F5EC6">
      <w:pPr>
        <w:rPr>
          <w:lang w:eastAsia="pt-PT"/>
        </w:rPr>
      </w:pPr>
    </w:p>
    <w:p w14:paraId="6123FC77" w14:textId="3C9940C4" w:rsidR="00B1745B" w:rsidRPr="00054629" w:rsidRDefault="00B1745B" w:rsidP="006F5EC6">
      <w:pPr>
        <w:rPr>
          <w:lang w:eastAsia="pt-PT"/>
        </w:rPr>
      </w:pPr>
    </w:p>
    <w:p w14:paraId="5E566961" w14:textId="10B8F020" w:rsidR="00B1745B" w:rsidRPr="00054629" w:rsidRDefault="00B1745B" w:rsidP="006F5EC6">
      <w:pPr>
        <w:rPr>
          <w:lang w:eastAsia="pt-PT"/>
        </w:rPr>
      </w:pPr>
    </w:p>
    <w:p w14:paraId="3530B98F" w14:textId="761D8AB5" w:rsidR="00B1745B" w:rsidRPr="00054629" w:rsidRDefault="00B1745B" w:rsidP="006F5EC6">
      <w:pPr>
        <w:rPr>
          <w:lang w:eastAsia="pt-PT"/>
        </w:rPr>
      </w:pPr>
    </w:p>
    <w:p w14:paraId="665F4A0C" w14:textId="50BAB4FD" w:rsidR="00B1745B" w:rsidRPr="00054629" w:rsidRDefault="00B1745B" w:rsidP="006F5EC6">
      <w:pPr>
        <w:rPr>
          <w:lang w:eastAsia="pt-PT"/>
        </w:rPr>
      </w:pPr>
    </w:p>
    <w:p w14:paraId="25BE3251" w14:textId="77781FBE" w:rsidR="00356057" w:rsidRPr="00054629" w:rsidRDefault="00640786" w:rsidP="006F5EC6">
      <w:pPr>
        <w:rPr>
          <w:lang w:eastAsia="pt-PT"/>
        </w:rPr>
      </w:pPr>
      <w:r w:rsidRPr="00054629"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779AD1CB" wp14:editId="17B3957D">
                <wp:simplePos x="0" y="0"/>
                <wp:positionH relativeFrom="column">
                  <wp:posOffset>-212725</wp:posOffset>
                </wp:positionH>
                <wp:positionV relativeFrom="paragraph">
                  <wp:posOffset>316920</wp:posOffset>
                </wp:positionV>
                <wp:extent cx="2846070" cy="635"/>
                <wp:effectExtent l="0" t="0" r="0" b="0"/>
                <wp:wrapTight wrapText="bothSides">
                  <wp:wrapPolygon edited="0">
                    <wp:start x="0" y="0"/>
                    <wp:lineTo x="0" y="19918"/>
                    <wp:lineTo x="21398" y="19918"/>
                    <wp:lineTo x="21398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E2057A" w14:textId="5BE9C9DB" w:rsidR="00640786" w:rsidRPr="003C766C" w:rsidRDefault="00640786" w:rsidP="00640786">
                            <w:pPr>
                              <w:pStyle w:val="Legenda"/>
                              <w:rPr>
                                <w:noProof/>
                                <w:lang w:val="pt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47BF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– Adjacência Vértice 1 (1, 2, 3, 4,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AD1CB" id="Caixa de texto 13" o:spid="_x0000_s1028" type="#_x0000_t202" style="position:absolute;margin-left:-16.75pt;margin-top:24.95pt;width:224.1pt;height:.05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" stroked="f">
                <v:textbox style="mso-fit-shape-to-text:t" inset="0,0,0,0">
                  <w:txbxContent>
                    <w:p w14:paraId="58E2057A" w14:textId="5BE9C9DB" w:rsidR="00640786" w:rsidRPr="003C766C" w:rsidRDefault="00640786" w:rsidP="00640786">
                      <w:pPr>
                        <w:pStyle w:val="Legenda"/>
                        <w:rPr>
                          <w:noProof/>
                          <w:lang w:val="pt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47BF8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– Adjacência Vértice 1 (1, 2, 3, 4, 5)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54629"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6EC6943E" wp14:editId="05CC1166">
                <wp:simplePos x="0" y="0"/>
                <wp:positionH relativeFrom="column">
                  <wp:posOffset>2728871</wp:posOffset>
                </wp:positionH>
                <wp:positionV relativeFrom="paragraph">
                  <wp:posOffset>309245</wp:posOffset>
                </wp:positionV>
                <wp:extent cx="2536190" cy="635"/>
                <wp:effectExtent l="0" t="0" r="0" b="0"/>
                <wp:wrapTight wrapText="bothSides">
                  <wp:wrapPolygon edited="0">
                    <wp:start x="0" y="0"/>
                    <wp:lineTo x="0" y="19918"/>
                    <wp:lineTo x="21416" y="19918"/>
                    <wp:lineTo x="21416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904DF1" w14:textId="40DE241A" w:rsidR="00640786" w:rsidRPr="009764A8" w:rsidRDefault="00640786" w:rsidP="00640786">
                            <w:pPr>
                              <w:pStyle w:val="Legenda"/>
                              <w:rPr>
                                <w:noProof/>
                                <w:lang w:val="pt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47BF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– Mapa Adjacência (1, 2, 3, 4,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6943E" id="Caixa de texto 12" o:spid="_x0000_s1029" type="#_x0000_t202" style="position:absolute;margin-left:214.85pt;margin-top:24.35pt;width:199.7pt;height:.05pt;z-index:-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" stroked="f">
                <v:textbox style="mso-fit-shape-to-text:t" inset="0,0,0,0">
                  <w:txbxContent>
                    <w:p w14:paraId="2B904DF1" w14:textId="40DE241A" w:rsidR="00640786" w:rsidRPr="009764A8" w:rsidRDefault="00640786" w:rsidP="00640786">
                      <w:pPr>
                        <w:pStyle w:val="Legenda"/>
                        <w:rPr>
                          <w:noProof/>
                          <w:lang w:val="pt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47BF8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– Mapa Adjacência (1, 2, 3, 4, 5)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082D536" w14:textId="66E4930E" w:rsidR="00356057" w:rsidRPr="00054629" w:rsidRDefault="00356057" w:rsidP="006F5EC6">
      <w:pPr>
        <w:rPr>
          <w:lang w:eastAsia="pt-PT"/>
        </w:rPr>
      </w:pPr>
    </w:p>
    <w:p w14:paraId="32BBDD0F" w14:textId="5DA3B614" w:rsidR="00356057" w:rsidRPr="00054629" w:rsidRDefault="00356057" w:rsidP="006F5EC6">
      <w:pPr>
        <w:rPr>
          <w:lang w:eastAsia="pt-PT"/>
        </w:rPr>
      </w:pPr>
    </w:p>
    <w:p w14:paraId="3CEA15B5" w14:textId="77777777" w:rsidR="00356057" w:rsidRPr="00054629" w:rsidRDefault="00356057" w:rsidP="00356057">
      <w:pPr>
        <w:autoSpaceDE w:val="0"/>
        <w:autoSpaceDN w:val="0"/>
        <w:adjustRightInd w:val="0"/>
        <w:spacing w:after="200"/>
        <w:rPr>
          <w:lang w:eastAsia="pt-PT"/>
        </w:rPr>
      </w:pPr>
      <w:r w:rsidRPr="00054629">
        <w:rPr>
          <w:lang w:eastAsia="pt-PT"/>
        </w:rPr>
        <w:t>Outro exemplo é o 2, como a figura exemplifica, denota-se que o 2 não é adjacente com 5.</w:t>
      </w:r>
    </w:p>
    <w:p w14:paraId="6C8CF95A" w14:textId="7746D499" w:rsidR="00356057" w:rsidRPr="00054629" w:rsidRDefault="00356057" w:rsidP="006F5EC6">
      <w:pPr>
        <w:rPr>
          <w:lang w:eastAsia="pt-PT"/>
        </w:rPr>
      </w:pPr>
    </w:p>
    <w:p w14:paraId="7356E8CA" w14:textId="682D8D49" w:rsidR="00356057" w:rsidRPr="00054629" w:rsidRDefault="00356057" w:rsidP="006F5EC6">
      <w:pPr>
        <w:rPr>
          <w:lang w:eastAsia="pt-PT"/>
        </w:rPr>
      </w:pPr>
    </w:p>
    <w:p w14:paraId="369205C2" w14:textId="1AF3ADF5" w:rsidR="00356057" w:rsidRPr="00054629" w:rsidRDefault="00356057" w:rsidP="006F5EC6">
      <w:pPr>
        <w:rPr>
          <w:lang w:eastAsia="pt-PT"/>
        </w:rPr>
      </w:pPr>
    </w:p>
    <w:p w14:paraId="1165589D" w14:textId="780532E2" w:rsidR="00356057" w:rsidRPr="00054629" w:rsidRDefault="00356057" w:rsidP="006F5EC6">
      <w:pPr>
        <w:rPr>
          <w:lang w:eastAsia="pt-PT"/>
        </w:rPr>
      </w:pPr>
    </w:p>
    <w:p w14:paraId="7A7DFC9D" w14:textId="4E50FE42" w:rsidR="00356057" w:rsidRPr="00054629" w:rsidRDefault="00356057" w:rsidP="006F5EC6">
      <w:pPr>
        <w:rPr>
          <w:lang w:eastAsia="pt-PT"/>
        </w:rPr>
      </w:pPr>
    </w:p>
    <w:p w14:paraId="1437011F" w14:textId="1D32BF41" w:rsidR="00356057" w:rsidRPr="00054629" w:rsidRDefault="00356057" w:rsidP="006F5EC6">
      <w:pPr>
        <w:rPr>
          <w:lang w:eastAsia="pt-PT"/>
        </w:rPr>
      </w:pPr>
    </w:p>
    <w:p w14:paraId="3EDFF4E8" w14:textId="30C34F62" w:rsidR="00356057" w:rsidRPr="00054629" w:rsidRDefault="00356057" w:rsidP="006F5EC6">
      <w:pPr>
        <w:rPr>
          <w:lang w:eastAsia="pt-PT"/>
        </w:rPr>
      </w:pPr>
    </w:p>
    <w:p w14:paraId="4FC93A0B" w14:textId="75C490DC" w:rsidR="00356057" w:rsidRPr="00054629" w:rsidRDefault="00356057" w:rsidP="006F5EC6">
      <w:pPr>
        <w:rPr>
          <w:lang w:eastAsia="pt-PT"/>
        </w:rPr>
      </w:pPr>
    </w:p>
    <w:p w14:paraId="10F63219" w14:textId="4FECAB65" w:rsidR="00356057" w:rsidRPr="00054629" w:rsidRDefault="00356057" w:rsidP="006F5EC6">
      <w:pPr>
        <w:rPr>
          <w:lang w:eastAsia="pt-PT"/>
        </w:rPr>
      </w:pPr>
    </w:p>
    <w:p w14:paraId="45781204" w14:textId="2A57F281" w:rsidR="00356057" w:rsidRPr="00054629" w:rsidRDefault="00356057" w:rsidP="006F5EC6">
      <w:pPr>
        <w:rPr>
          <w:lang w:eastAsia="pt-PT"/>
        </w:rPr>
      </w:pPr>
    </w:p>
    <w:p w14:paraId="0AFF0A8B" w14:textId="75443B81" w:rsidR="00356057" w:rsidRPr="00054629" w:rsidRDefault="00356057" w:rsidP="006F5EC6">
      <w:pPr>
        <w:rPr>
          <w:lang w:eastAsia="pt-PT"/>
        </w:rPr>
      </w:pPr>
    </w:p>
    <w:p w14:paraId="55ABA8DE" w14:textId="357A20CB" w:rsidR="00356057" w:rsidRPr="00054629" w:rsidRDefault="00356057" w:rsidP="006F5EC6">
      <w:pPr>
        <w:rPr>
          <w:lang w:eastAsia="pt-PT"/>
        </w:rPr>
      </w:pPr>
    </w:p>
    <w:p w14:paraId="2948E4EA" w14:textId="77777777" w:rsidR="00356057" w:rsidRPr="00054629" w:rsidRDefault="00356057" w:rsidP="006F5EC6">
      <w:pPr>
        <w:rPr>
          <w:lang w:eastAsia="pt-PT"/>
        </w:rPr>
      </w:pPr>
    </w:p>
    <w:p w14:paraId="4F63EA0A" w14:textId="77777777" w:rsidR="00B1745B" w:rsidRPr="00054629" w:rsidRDefault="00B1745B" w:rsidP="006F5EC6">
      <w:pPr>
        <w:rPr>
          <w:lang w:eastAsia="pt-PT"/>
        </w:rPr>
      </w:pPr>
    </w:p>
    <w:p w14:paraId="6516E438" w14:textId="77777777" w:rsidR="00E65B94" w:rsidRPr="00054629" w:rsidRDefault="00E65B94" w:rsidP="000F32B8">
      <w:pPr>
        <w:rPr>
          <w:lang w:eastAsia="pt-PT"/>
        </w:rPr>
      </w:pPr>
    </w:p>
    <w:p w14:paraId="7FA7890E" w14:textId="75CA99F2" w:rsidR="00E65B94" w:rsidRPr="00054629" w:rsidRDefault="00E65B94" w:rsidP="00E65B94">
      <w:pPr>
        <w:pStyle w:val="Ttulo1"/>
        <w:rPr>
          <w:lang w:eastAsia="pt-PT"/>
        </w:rPr>
      </w:pPr>
      <w:r w:rsidRPr="00054629">
        <w:rPr>
          <w:lang w:eastAsia="pt-PT"/>
        </w:rPr>
        <w:lastRenderedPageBreak/>
        <w:t>3.1 representação do grafo</w:t>
      </w:r>
    </w:p>
    <w:p w14:paraId="4D86BF63" w14:textId="1526C75B" w:rsidR="00E65B94" w:rsidRPr="00054629" w:rsidRDefault="00E65B94" w:rsidP="000F32B8">
      <w:pPr>
        <w:rPr>
          <w:lang w:eastAsia="pt-PT"/>
        </w:rPr>
      </w:pPr>
    </w:p>
    <w:p w14:paraId="524C8DAE" w14:textId="381E4BFF" w:rsidR="006F5EC6" w:rsidRPr="00054629" w:rsidRDefault="006F5EC6" w:rsidP="00E65B94">
      <w:pPr>
        <w:ind w:firstLine="360"/>
        <w:jc w:val="both"/>
        <w:rPr>
          <w:lang w:eastAsia="pt-PT"/>
        </w:rPr>
      </w:pPr>
      <w:r w:rsidRPr="00054629">
        <w:rPr>
          <w:lang w:eastAsia="pt-PT"/>
        </w:rPr>
        <w:t xml:space="preserve">Para o mapa e grafo correspondente, </w:t>
      </w:r>
      <w:r w:rsidR="000F32B8" w:rsidRPr="00054629">
        <w:rPr>
          <w:lang w:eastAsia="pt-PT"/>
        </w:rPr>
        <w:t>optei por fazer</w:t>
      </w:r>
      <w:r w:rsidRPr="00054629">
        <w:rPr>
          <w:lang w:eastAsia="pt-PT"/>
        </w:rPr>
        <w:t xml:space="preserve"> uma representação do mesmo</w:t>
      </w:r>
      <w:r w:rsidR="000F32B8" w:rsidRPr="00054629">
        <w:rPr>
          <w:lang w:eastAsia="pt-PT"/>
        </w:rPr>
        <w:t xml:space="preserve"> </w:t>
      </w:r>
      <w:r w:rsidR="009532E8">
        <w:rPr>
          <w:lang w:eastAsia="pt-PT"/>
        </w:rPr>
        <w:t>em</w:t>
      </w:r>
      <w:r w:rsidR="000F32B8" w:rsidRPr="00054629">
        <w:rPr>
          <w:lang w:eastAsia="pt-PT"/>
        </w:rPr>
        <w:t xml:space="preserve"> prolog,</w:t>
      </w:r>
      <w:r w:rsidR="009532E8">
        <w:rPr>
          <w:lang w:eastAsia="pt-PT"/>
        </w:rPr>
        <w:t xml:space="preserve"> como disse anteriormente</w:t>
      </w:r>
      <w:r w:rsidR="000F32B8" w:rsidRPr="00054629">
        <w:rPr>
          <w:lang w:eastAsia="pt-PT"/>
        </w:rPr>
        <w:t xml:space="preserve">. </w:t>
      </w:r>
      <w:r w:rsidRPr="00054629">
        <w:rPr>
          <w:lang w:eastAsia="pt-PT"/>
        </w:rPr>
        <w:t>Onde adjacente representa a adjacência entr</w:t>
      </w:r>
      <w:r w:rsidR="000F32B8" w:rsidRPr="00054629">
        <w:rPr>
          <w:lang w:eastAsia="pt-PT"/>
        </w:rPr>
        <w:t>e</w:t>
      </w:r>
      <w:r w:rsidRPr="00054629">
        <w:rPr>
          <w:lang w:eastAsia="pt-PT"/>
        </w:rPr>
        <w:t xml:space="preserve"> os vértices e, neste caso em concreto</w:t>
      </w:r>
      <w:r w:rsidR="000F32B8" w:rsidRPr="00054629">
        <w:rPr>
          <w:lang w:eastAsia="pt-PT"/>
        </w:rPr>
        <w:t xml:space="preserve"> por exemplo</w:t>
      </w:r>
      <w:r w:rsidRPr="00054629">
        <w:rPr>
          <w:lang w:eastAsia="pt-PT"/>
        </w:rPr>
        <w:t>, (1 – representa a região 1, 2 – representa a região 2)</w:t>
      </w:r>
      <w:r w:rsidR="008301F1" w:rsidRPr="00054629">
        <w:rPr>
          <w:lang w:eastAsia="pt-PT"/>
        </w:rPr>
        <w:t xml:space="preserve"> e (2 – representa a região 2, 1 – representa a região 1). Ou seja, serve para dizer que </w:t>
      </w:r>
      <w:r w:rsidR="009532E8">
        <w:rPr>
          <w:lang w:eastAsia="pt-PT"/>
        </w:rPr>
        <w:t xml:space="preserve">as </w:t>
      </w:r>
      <w:r w:rsidR="008301F1" w:rsidRPr="00054629">
        <w:rPr>
          <w:lang w:eastAsia="pt-PT"/>
        </w:rPr>
        <w:t>regi</w:t>
      </w:r>
      <w:r w:rsidR="009532E8">
        <w:rPr>
          <w:lang w:eastAsia="pt-PT"/>
        </w:rPr>
        <w:t>ões</w:t>
      </w:r>
      <w:r w:rsidR="008301F1" w:rsidRPr="00054629">
        <w:rPr>
          <w:lang w:eastAsia="pt-PT"/>
        </w:rPr>
        <w:t xml:space="preserve"> 1 e 2 são adjacentes de uma e outra.</w:t>
      </w:r>
    </w:p>
    <w:p w14:paraId="2AAD42D2" w14:textId="4D3AAF8C" w:rsidR="000F32B8" w:rsidRPr="00054629" w:rsidRDefault="000F32B8" w:rsidP="000F32B8">
      <w:pPr>
        <w:rPr>
          <w:lang w:eastAsia="pt-PT"/>
        </w:rPr>
      </w:pPr>
    </w:p>
    <w:p w14:paraId="09EEF2A2" w14:textId="122FBC52" w:rsidR="006F5EC6" w:rsidRPr="00054629" w:rsidRDefault="006C024C" w:rsidP="006F5EC6">
      <w:pPr>
        <w:ind w:firstLine="360"/>
        <w:rPr>
          <w:lang w:eastAsia="pt-PT"/>
        </w:rPr>
      </w:pPr>
      <w:r w:rsidRPr="00054629">
        <w:drawing>
          <wp:anchor distT="0" distB="0" distL="114300" distR="114300" simplePos="0" relativeHeight="251687424" behindDoc="1" locked="0" layoutInCell="1" allowOverlap="1" wp14:anchorId="461B8F25" wp14:editId="5AEDDD37">
            <wp:simplePos x="0" y="0"/>
            <wp:positionH relativeFrom="column">
              <wp:posOffset>732651</wp:posOffset>
            </wp:positionH>
            <wp:positionV relativeFrom="paragraph">
              <wp:posOffset>85090</wp:posOffset>
            </wp:positionV>
            <wp:extent cx="3738245" cy="1367155"/>
            <wp:effectExtent l="0" t="0" r="0" b="4445"/>
            <wp:wrapTight wrapText="bothSides">
              <wp:wrapPolygon edited="0">
                <wp:start x="0" y="0"/>
                <wp:lineTo x="0" y="21369"/>
                <wp:lineTo x="21464" y="21369"/>
                <wp:lineTo x="21464" y="0"/>
                <wp:lineTo x="0" y="0"/>
              </wp:wrapPolygon>
            </wp:wrapTight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F7B" w:rsidRPr="00054629"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1CFE5BAB" wp14:editId="12070F6E">
                <wp:simplePos x="0" y="0"/>
                <wp:positionH relativeFrom="column">
                  <wp:posOffset>1058545</wp:posOffset>
                </wp:positionH>
                <wp:positionV relativeFrom="paragraph">
                  <wp:posOffset>1673225</wp:posOffset>
                </wp:positionV>
                <wp:extent cx="3076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213651" w14:textId="31FF1A3D" w:rsidR="00426F7B" w:rsidRPr="00195A0C" w:rsidRDefault="00426F7B" w:rsidP="00426F7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47BF8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Prolog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E5BAB" id="Caixa de texto 14" o:spid="_x0000_s1030" type="#_x0000_t202" style="position:absolute;left:0;text-align:left;margin-left:83.35pt;margin-top:131.75pt;width:242.25pt;height:.0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" stroked="f">
                <v:textbox style="mso-fit-shape-to-text:t" inset="0,0,0,0">
                  <w:txbxContent>
                    <w:p w14:paraId="17213651" w14:textId="31FF1A3D" w:rsidR="00426F7B" w:rsidRPr="00195A0C" w:rsidRDefault="00426F7B" w:rsidP="00426F7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47BF8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Prolog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6776CDF" w14:textId="215BD4AC" w:rsidR="006F5EC6" w:rsidRPr="00054629" w:rsidRDefault="006F5EC6" w:rsidP="006F5EC6">
      <w:pPr>
        <w:ind w:firstLine="360"/>
        <w:rPr>
          <w:lang w:eastAsia="pt-PT"/>
        </w:rPr>
      </w:pPr>
    </w:p>
    <w:p w14:paraId="5F16BBB9" w14:textId="74CF2059" w:rsidR="00EF0152" w:rsidRPr="00054629" w:rsidRDefault="00EF0152" w:rsidP="00EF0152">
      <w:pPr>
        <w:rPr>
          <w:lang w:eastAsia="pt-PT"/>
        </w:rPr>
      </w:pPr>
    </w:p>
    <w:p w14:paraId="7663028F" w14:textId="0735E20E" w:rsidR="00EF0152" w:rsidRPr="00054629" w:rsidRDefault="00EF0152" w:rsidP="00EF0152">
      <w:pPr>
        <w:rPr>
          <w:lang w:eastAsia="pt-PT"/>
        </w:rPr>
      </w:pPr>
    </w:p>
    <w:p w14:paraId="1E052792" w14:textId="6AD31053" w:rsidR="00EF0152" w:rsidRPr="00054629" w:rsidRDefault="00EF0152" w:rsidP="00EF0152">
      <w:pPr>
        <w:rPr>
          <w:lang w:eastAsia="pt-PT"/>
        </w:rPr>
      </w:pPr>
    </w:p>
    <w:p w14:paraId="14CEF67A" w14:textId="2BF6A39D" w:rsidR="00EF0152" w:rsidRPr="00054629" w:rsidRDefault="006C024C" w:rsidP="006C024C">
      <w:pPr>
        <w:tabs>
          <w:tab w:val="left" w:pos="3105"/>
        </w:tabs>
        <w:rPr>
          <w:lang w:eastAsia="pt-PT"/>
        </w:rPr>
      </w:pPr>
      <w:r w:rsidRPr="00054629">
        <w:rPr>
          <w:lang w:eastAsia="pt-PT"/>
        </w:rPr>
        <w:tab/>
      </w:r>
    </w:p>
    <w:p w14:paraId="3C8384FF" w14:textId="503802E3" w:rsidR="00EF0152" w:rsidRPr="00054629" w:rsidRDefault="00EF0152" w:rsidP="00EF0152">
      <w:pPr>
        <w:rPr>
          <w:lang w:eastAsia="pt-PT"/>
        </w:rPr>
      </w:pPr>
    </w:p>
    <w:p w14:paraId="26304B9C" w14:textId="0E8715FB" w:rsidR="00EF0152" w:rsidRPr="00054629" w:rsidRDefault="00EF0152" w:rsidP="00EF0152">
      <w:pPr>
        <w:rPr>
          <w:lang w:eastAsia="pt-PT"/>
        </w:rPr>
      </w:pPr>
    </w:p>
    <w:p w14:paraId="6DD0E38C" w14:textId="3D944E9F" w:rsidR="00EF0152" w:rsidRPr="00054629" w:rsidRDefault="00EF0152" w:rsidP="00EF0152">
      <w:pPr>
        <w:rPr>
          <w:lang w:eastAsia="pt-PT"/>
        </w:rPr>
      </w:pPr>
    </w:p>
    <w:p w14:paraId="4D45D886" w14:textId="15A0D223" w:rsidR="00EF0152" w:rsidRPr="00054629" w:rsidRDefault="00EF0152" w:rsidP="00EF0152">
      <w:pPr>
        <w:rPr>
          <w:lang w:eastAsia="pt-PT"/>
        </w:rPr>
      </w:pPr>
    </w:p>
    <w:p w14:paraId="3FD36CCF" w14:textId="2D020E27" w:rsidR="00EF0152" w:rsidRPr="00054629" w:rsidRDefault="00EF0152" w:rsidP="00EF0152">
      <w:pPr>
        <w:rPr>
          <w:lang w:eastAsia="pt-PT"/>
        </w:rPr>
      </w:pPr>
    </w:p>
    <w:p w14:paraId="42E5B68D" w14:textId="27F92BA1" w:rsidR="00EF0152" w:rsidRPr="00054629" w:rsidRDefault="00EF0152" w:rsidP="00EF0152">
      <w:pPr>
        <w:rPr>
          <w:lang w:eastAsia="pt-PT"/>
        </w:rPr>
      </w:pPr>
    </w:p>
    <w:p w14:paraId="664FAFEB" w14:textId="72F150CB" w:rsidR="00EF0152" w:rsidRPr="00054629" w:rsidRDefault="00EF0152" w:rsidP="00EF0152">
      <w:pPr>
        <w:rPr>
          <w:lang w:eastAsia="pt-PT"/>
        </w:rPr>
      </w:pPr>
    </w:p>
    <w:p w14:paraId="5A416CD1" w14:textId="70B7F5FD" w:rsidR="00EF0152" w:rsidRPr="00054629" w:rsidRDefault="00EF0152" w:rsidP="00EF0152">
      <w:pPr>
        <w:rPr>
          <w:lang w:eastAsia="pt-PT"/>
        </w:rPr>
      </w:pPr>
    </w:p>
    <w:p w14:paraId="4A0195B9" w14:textId="1AE6A564" w:rsidR="00EF0152" w:rsidRPr="00054629" w:rsidRDefault="00EF0152" w:rsidP="00EF0152">
      <w:pPr>
        <w:rPr>
          <w:lang w:eastAsia="pt-PT"/>
        </w:rPr>
      </w:pPr>
    </w:p>
    <w:p w14:paraId="7194CE3E" w14:textId="059D4B3F" w:rsidR="00EF0152" w:rsidRPr="00054629" w:rsidRDefault="00EF0152" w:rsidP="00EF0152">
      <w:pPr>
        <w:rPr>
          <w:lang w:eastAsia="pt-PT"/>
        </w:rPr>
      </w:pPr>
    </w:p>
    <w:p w14:paraId="7A970F01" w14:textId="46C1A320" w:rsidR="00EF0152" w:rsidRPr="00054629" w:rsidRDefault="00EF0152" w:rsidP="00EF0152">
      <w:pPr>
        <w:pStyle w:val="Ttulo1"/>
        <w:rPr>
          <w:lang w:eastAsia="pt-PT"/>
        </w:rPr>
      </w:pPr>
      <w:r w:rsidRPr="00054629">
        <w:rPr>
          <w:lang w:eastAsia="pt-PT"/>
        </w:rPr>
        <w:t>3.2 Esquema de cores</w:t>
      </w:r>
    </w:p>
    <w:p w14:paraId="5DE88C33" w14:textId="2C8840F4" w:rsidR="00EF0152" w:rsidRPr="00054629" w:rsidRDefault="00EF0152" w:rsidP="00EF0152">
      <w:pPr>
        <w:rPr>
          <w:lang w:eastAsia="pt-PT"/>
        </w:rPr>
      </w:pPr>
    </w:p>
    <w:p w14:paraId="2DCB48BC" w14:textId="03BCF8BA" w:rsidR="00B01DBE" w:rsidRPr="00054629" w:rsidRDefault="00B01DBE" w:rsidP="00EF0152">
      <w:pPr>
        <w:rPr>
          <w:rFonts w:cs="Times New Roman"/>
          <w:b/>
          <w:caps/>
          <w:spacing w:val="20"/>
          <w:kern w:val="16"/>
          <w:sz w:val="18"/>
          <w:szCs w:val="18"/>
          <w:lang w:eastAsia="pt-PT"/>
        </w:rPr>
      </w:pPr>
    </w:p>
    <w:p w14:paraId="795183BA" w14:textId="2F296206" w:rsidR="00EF0152" w:rsidRPr="00054629" w:rsidRDefault="00EF0152" w:rsidP="009532E8">
      <w:pPr>
        <w:ind w:firstLine="360"/>
        <w:jc w:val="both"/>
        <w:rPr>
          <w:lang w:eastAsia="pt-PT"/>
        </w:rPr>
      </w:pPr>
      <w:r w:rsidRPr="00054629">
        <w:rPr>
          <w:lang w:eastAsia="pt-PT"/>
        </w:rPr>
        <w:t>Optei por representar o mapa por cores diferentes, nomeadamente o esquema de cores (A) e (B). É possível notar</w:t>
      </w:r>
      <w:r w:rsidR="00B01DBE" w:rsidRPr="00054629">
        <w:rPr>
          <w:lang w:eastAsia="pt-PT"/>
        </w:rPr>
        <w:t>, na figura 6,</w:t>
      </w:r>
      <w:r w:rsidRPr="00054629">
        <w:rPr>
          <w:lang w:eastAsia="pt-PT"/>
        </w:rPr>
        <w:t xml:space="preserve"> que as regiões adjacentes possuem cores distintas.</w:t>
      </w:r>
    </w:p>
    <w:p w14:paraId="5B780078" w14:textId="3E63B551" w:rsidR="00EF0152" w:rsidRPr="00054629" w:rsidRDefault="00EF0152" w:rsidP="00EF0152">
      <w:pPr>
        <w:rPr>
          <w:lang w:eastAsia="pt-PT"/>
        </w:rPr>
      </w:pPr>
    </w:p>
    <w:p w14:paraId="769641E9" w14:textId="789A5C23" w:rsidR="00EF0152" w:rsidRPr="00054629" w:rsidRDefault="00B01DBE" w:rsidP="00EF0152">
      <w:pPr>
        <w:rPr>
          <w:lang w:eastAsia="pt-PT"/>
        </w:rPr>
      </w:pPr>
      <w:r w:rsidRPr="00054629"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70E4A044" wp14:editId="346AA907">
                <wp:simplePos x="0" y="0"/>
                <wp:positionH relativeFrom="column">
                  <wp:posOffset>1194435</wp:posOffset>
                </wp:positionH>
                <wp:positionV relativeFrom="paragraph">
                  <wp:posOffset>2054860</wp:posOffset>
                </wp:positionV>
                <wp:extent cx="29413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66440A" w14:textId="4078864F" w:rsidR="00B01DBE" w:rsidRPr="00DB3831" w:rsidRDefault="00B01DBE" w:rsidP="00B01DB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47BF8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Esquema de cores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4A044" id="Caixa de texto 16" o:spid="_x0000_s1031" type="#_x0000_t202" style="position:absolute;margin-left:94.05pt;margin-top:161.8pt;width:231.6pt;height:.05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" stroked="f">
                <v:textbox style="mso-fit-shape-to-text:t" inset="0,0,0,0">
                  <w:txbxContent>
                    <w:p w14:paraId="5066440A" w14:textId="4078864F" w:rsidR="00B01DBE" w:rsidRPr="00DB3831" w:rsidRDefault="00B01DBE" w:rsidP="00B01DB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47BF8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Esquema de cores (A)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54629">
        <w:rPr>
          <w:lang w:eastAsia="pt-PT"/>
        </w:rPr>
        <w:drawing>
          <wp:anchor distT="0" distB="0" distL="114300" distR="114300" simplePos="0" relativeHeight="251672064" behindDoc="1" locked="0" layoutInCell="1" allowOverlap="1" wp14:anchorId="58ECFA5A" wp14:editId="78949C3E">
            <wp:simplePos x="0" y="0"/>
            <wp:positionH relativeFrom="column">
              <wp:posOffset>1194656</wp:posOffset>
            </wp:positionH>
            <wp:positionV relativeFrom="paragraph">
              <wp:posOffset>10160</wp:posOffset>
            </wp:positionV>
            <wp:extent cx="2941320" cy="1987550"/>
            <wp:effectExtent l="0" t="0" r="0" b="0"/>
            <wp:wrapTight wrapText="bothSides">
              <wp:wrapPolygon edited="0">
                <wp:start x="0" y="0"/>
                <wp:lineTo x="0" y="21324"/>
                <wp:lineTo x="21404" y="21324"/>
                <wp:lineTo x="21404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DB5C8" w14:textId="72C3984A" w:rsidR="00B01DBE" w:rsidRPr="00054629" w:rsidRDefault="00B01DBE" w:rsidP="00B01DBE">
      <w:pPr>
        <w:rPr>
          <w:lang w:eastAsia="pt-PT"/>
        </w:rPr>
      </w:pPr>
    </w:p>
    <w:p w14:paraId="54B63888" w14:textId="6DA397BD" w:rsidR="00B01DBE" w:rsidRPr="00054629" w:rsidRDefault="00B01DBE" w:rsidP="00B01DBE">
      <w:pPr>
        <w:rPr>
          <w:lang w:eastAsia="pt-PT"/>
        </w:rPr>
      </w:pPr>
    </w:p>
    <w:p w14:paraId="380121CD" w14:textId="1E7A7DEE" w:rsidR="00B01DBE" w:rsidRPr="00054629" w:rsidRDefault="00B01DBE" w:rsidP="00B01DBE">
      <w:pPr>
        <w:rPr>
          <w:lang w:eastAsia="pt-PT"/>
        </w:rPr>
      </w:pPr>
    </w:p>
    <w:p w14:paraId="5C3DDFBD" w14:textId="4CBD2C0D" w:rsidR="00B01DBE" w:rsidRPr="00054629" w:rsidRDefault="00B01DBE" w:rsidP="00B01DBE">
      <w:pPr>
        <w:rPr>
          <w:lang w:eastAsia="pt-PT"/>
        </w:rPr>
      </w:pPr>
    </w:p>
    <w:p w14:paraId="104FD920" w14:textId="62495167" w:rsidR="00B01DBE" w:rsidRPr="00054629" w:rsidRDefault="00B01DBE" w:rsidP="00B01DBE">
      <w:pPr>
        <w:rPr>
          <w:lang w:eastAsia="pt-PT"/>
        </w:rPr>
      </w:pPr>
    </w:p>
    <w:p w14:paraId="31C4BFC6" w14:textId="63FDE339" w:rsidR="00B01DBE" w:rsidRPr="00054629" w:rsidRDefault="00B01DBE" w:rsidP="00B01DBE">
      <w:pPr>
        <w:rPr>
          <w:lang w:eastAsia="pt-PT"/>
        </w:rPr>
      </w:pPr>
    </w:p>
    <w:p w14:paraId="1E02E8D0" w14:textId="70AA24A3" w:rsidR="00B01DBE" w:rsidRPr="00054629" w:rsidRDefault="00B01DBE" w:rsidP="00B01DBE">
      <w:pPr>
        <w:rPr>
          <w:lang w:eastAsia="pt-PT"/>
        </w:rPr>
      </w:pPr>
    </w:p>
    <w:p w14:paraId="4A4C8071" w14:textId="73E8595F" w:rsidR="00B01DBE" w:rsidRPr="00054629" w:rsidRDefault="00B01DBE" w:rsidP="00B01DBE">
      <w:pPr>
        <w:rPr>
          <w:lang w:eastAsia="pt-PT"/>
        </w:rPr>
      </w:pPr>
    </w:p>
    <w:p w14:paraId="33B9880D" w14:textId="6FA51BFC" w:rsidR="00B01DBE" w:rsidRPr="00054629" w:rsidRDefault="00B01DBE" w:rsidP="00B01DBE">
      <w:pPr>
        <w:rPr>
          <w:lang w:eastAsia="pt-PT"/>
        </w:rPr>
      </w:pPr>
    </w:p>
    <w:p w14:paraId="2C2F7468" w14:textId="339175F3" w:rsidR="00B01DBE" w:rsidRPr="00054629" w:rsidRDefault="00B01DBE" w:rsidP="00B01DBE">
      <w:pPr>
        <w:rPr>
          <w:lang w:eastAsia="pt-PT"/>
        </w:rPr>
      </w:pPr>
    </w:p>
    <w:p w14:paraId="6E66BFA5" w14:textId="76D30B02" w:rsidR="00B01DBE" w:rsidRPr="00054629" w:rsidRDefault="00B01DBE" w:rsidP="00B01DBE">
      <w:pPr>
        <w:rPr>
          <w:lang w:eastAsia="pt-PT"/>
        </w:rPr>
      </w:pPr>
    </w:p>
    <w:p w14:paraId="195A457D" w14:textId="37288655" w:rsidR="00B01DBE" w:rsidRPr="00054629" w:rsidRDefault="00B01DBE" w:rsidP="00B01DBE">
      <w:pPr>
        <w:rPr>
          <w:lang w:eastAsia="pt-PT"/>
        </w:rPr>
      </w:pPr>
    </w:p>
    <w:p w14:paraId="28B62E04" w14:textId="70101FB3" w:rsidR="00B01DBE" w:rsidRPr="00054629" w:rsidRDefault="00B01DBE" w:rsidP="00B01DBE">
      <w:pPr>
        <w:rPr>
          <w:lang w:eastAsia="pt-PT"/>
        </w:rPr>
      </w:pPr>
    </w:p>
    <w:p w14:paraId="359D0479" w14:textId="63C165E7" w:rsidR="00B01DBE" w:rsidRPr="00054629" w:rsidRDefault="00B01DBE" w:rsidP="00B01DBE">
      <w:pPr>
        <w:rPr>
          <w:lang w:eastAsia="pt-PT"/>
        </w:rPr>
      </w:pPr>
    </w:p>
    <w:p w14:paraId="0D6F47DB" w14:textId="0124567B" w:rsidR="00B01DBE" w:rsidRPr="00054629" w:rsidRDefault="00B01DBE" w:rsidP="00B01DBE">
      <w:pPr>
        <w:rPr>
          <w:lang w:eastAsia="pt-PT"/>
        </w:rPr>
      </w:pPr>
    </w:p>
    <w:p w14:paraId="6A166FD1" w14:textId="79CC9B89" w:rsidR="00B01DBE" w:rsidRPr="00054629" w:rsidRDefault="00B01DBE" w:rsidP="00B01DBE">
      <w:pPr>
        <w:rPr>
          <w:lang w:eastAsia="pt-PT"/>
        </w:rPr>
      </w:pPr>
    </w:p>
    <w:p w14:paraId="6F815980" w14:textId="417BEAA9" w:rsidR="00440178" w:rsidRPr="00054629" w:rsidRDefault="00B01DBE" w:rsidP="003168CB">
      <w:pPr>
        <w:ind w:firstLine="360"/>
        <w:jc w:val="both"/>
        <w:rPr>
          <w:lang w:eastAsia="pt-PT"/>
        </w:rPr>
      </w:pPr>
      <w:r w:rsidRPr="00054629">
        <w:rPr>
          <w:lang w:eastAsia="pt-PT"/>
        </w:rPr>
        <w:t>Por exemplo a região 1, encontra-se ligada a todas as regiões representadas no esquema, e todas as regiões do esquema adjacentes a região 1, não possuem a mesma cor, mas sim cores distintas entre si.</w:t>
      </w:r>
      <w:r w:rsidR="00D904B9" w:rsidRPr="00054629">
        <w:rPr>
          <w:lang w:eastAsia="pt-PT"/>
        </w:rPr>
        <w:t xml:space="preserve"> Por exemplo, no caso </w:t>
      </w:r>
      <w:r w:rsidR="009532E8">
        <w:rPr>
          <w:lang w:eastAsia="pt-PT"/>
        </w:rPr>
        <w:t>da região</w:t>
      </w:r>
      <w:r w:rsidR="00D904B9" w:rsidRPr="00054629">
        <w:rPr>
          <w:lang w:eastAsia="pt-PT"/>
        </w:rPr>
        <w:t xml:space="preserve"> 5 e 2, embora possuam a mesma cor, não são adjacentes um do outro.</w:t>
      </w:r>
      <w:r w:rsidR="00533C68" w:rsidRPr="00054629">
        <w:rPr>
          <w:lang w:eastAsia="pt-PT"/>
        </w:rPr>
        <w:t xml:space="preserve"> Portante nota-se particularmente que este esquema de cores (A), é uma valida representação de regiões, nos quais duas adjacentes, não têm a mesma cor. </w:t>
      </w:r>
    </w:p>
    <w:p w14:paraId="22A446F4" w14:textId="67C0EE42" w:rsidR="00533C68" w:rsidRPr="00054629" w:rsidRDefault="00793D55" w:rsidP="00B01DBE">
      <w:pPr>
        <w:rPr>
          <w:lang w:eastAsia="pt-PT"/>
        </w:rPr>
      </w:pPr>
      <w:r w:rsidRPr="00054629">
        <w:rPr>
          <w:lang w:eastAsia="pt-PT"/>
        </w:rPr>
        <w:lastRenderedPageBreak/>
        <w:drawing>
          <wp:anchor distT="0" distB="0" distL="114300" distR="114300" simplePos="0" relativeHeight="251675136" behindDoc="1" locked="0" layoutInCell="1" allowOverlap="1" wp14:anchorId="6C8DFC16" wp14:editId="621FAF98">
            <wp:simplePos x="0" y="0"/>
            <wp:positionH relativeFrom="column">
              <wp:posOffset>1568229</wp:posOffset>
            </wp:positionH>
            <wp:positionV relativeFrom="paragraph">
              <wp:posOffset>524</wp:posOffset>
            </wp:positionV>
            <wp:extent cx="2136337" cy="1804560"/>
            <wp:effectExtent l="0" t="0" r="0" b="5715"/>
            <wp:wrapTight wrapText="bothSides">
              <wp:wrapPolygon edited="0">
                <wp:start x="0" y="0"/>
                <wp:lineTo x="0" y="21440"/>
                <wp:lineTo x="21382" y="21440"/>
                <wp:lineTo x="21382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37" cy="18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5EFC1" w14:textId="60DB804D" w:rsidR="00A555EE" w:rsidRPr="00054629" w:rsidRDefault="00A555EE" w:rsidP="00A555EE">
      <w:pPr>
        <w:rPr>
          <w:lang w:eastAsia="pt-PT"/>
        </w:rPr>
      </w:pPr>
    </w:p>
    <w:p w14:paraId="5FD5E4DC" w14:textId="2BB9B26D" w:rsidR="00A555EE" w:rsidRPr="00054629" w:rsidRDefault="00A555EE" w:rsidP="00A555EE">
      <w:pPr>
        <w:rPr>
          <w:lang w:eastAsia="pt-PT"/>
        </w:rPr>
      </w:pPr>
    </w:p>
    <w:p w14:paraId="0DFEC5A9" w14:textId="01F19181" w:rsidR="00A555EE" w:rsidRPr="00054629" w:rsidRDefault="00A555EE" w:rsidP="00A555EE">
      <w:pPr>
        <w:rPr>
          <w:lang w:eastAsia="pt-PT"/>
        </w:rPr>
      </w:pPr>
    </w:p>
    <w:p w14:paraId="2B67C2AE" w14:textId="46A44542" w:rsidR="00A555EE" w:rsidRPr="00054629" w:rsidRDefault="00A555EE" w:rsidP="00A555EE">
      <w:pPr>
        <w:rPr>
          <w:lang w:eastAsia="pt-PT"/>
        </w:rPr>
      </w:pPr>
    </w:p>
    <w:p w14:paraId="2701E0BA" w14:textId="79D6EEED" w:rsidR="00A555EE" w:rsidRPr="00054629" w:rsidRDefault="00A555EE" w:rsidP="00A555EE">
      <w:pPr>
        <w:rPr>
          <w:lang w:eastAsia="pt-PT"/>
        </w:rPr>
      </w:pPr>
    </w:p>
    <w:p w14:paraId="229C17D8" w14:textId="565665F2" w:rsidR="00A555EE" w:rsidRPr="00054629" w:rsidRDefault="00A555EE" w:rsidP="00A555EE">
      <w:pPr>
        <w:rPr>
          <w:lang w:eastAsia="pt-PT"/>
        </w:rPr>
      </w:pPr>
    </w:p>
    <w:p w14:paraId="3DCD4F84" w14:textId="4F67312A" w:rsidR="00A555EE" w:rsidRPr="00054629" w:rsidRDefault="00A555EE" w:rsidP="00A555EE">
      <w:pPr>
        <w:rPr>
          <w:lang w:eastAsia="pt-PT"/>
        </w:rPr>
      </w:pPr>
    </w:p>
    <w:p w14:paraId="59FE6F92" w14:textId="43EE8EDD" w:rsidR="00A555EE" w:rsidRPr="00054629" w:rsidRDefault="00A555EE" w:rsidP="00A555EE">
      <w:pPr>
        <w:rPr>
          <w:lang w:eastAsia="pt-PT"/>
        </w:rPr>
      </w:pPr>
    </w:p>
    <w:p w14:paraId="7111B78B" w14:textId="1200026C" w:rsidR="00A555EE" w:rsidRPr="00054629" w:rsidRDefault="00A555EE" w:rsidP="00A555EE">
      <w:pPr>
        <w:rPr>
          <w:lang w:eastAsia="pt-PT"/>
        </w:rPr>
      </w:pPr>
    </w:p>
    <w:p w14:paraId="5FB99A1A" w14:textId="3F3F3CC6" w:rsidR="00A555EE" w:rsidRPr="00054629" w:rsidRDefault="00A555EE" w:rsidP="00A555EE">
      <w:pPr>
        <w:rPr>
          <w:lang w:eastAsia="pt-PT"/>
        </w:rPr>
      </w:pPr>
    </w:p>
    <w:p w14:paraId="028B6857" w14:textId="74D5CEE0" w:rsidR="00A555EE" w:rsidRPr="00054629" w:rsidRDefault="00793D55" w:rsidP="00A555EE">
      <w:pPr>
        <w:rPr>
          <w:lang w:eastAsia="pt-PT"/>
        </w:rPr>
      </w:pPr>
      <w:r w:rsidRPr="00054629"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12FA7113" wp14:editId="2B602C53">
                <wp:simplePos x="0" y="0"/>
                <wp:positionH relativeFrom="column">
                  <wp:posOffset>1607986</wp:posOffset>
                </wp:positionH>
                <wp:positionV relativeFrom="paragraph">
                  <wp:posOffset>132080</wp:posOffset>
                </wp:positionV>
                <wp:extent cx="21361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92F009" w14:textId="4C14505A" w:rsidR="00533C68" w:rsidRPr="00EB1004" w:rsidRDefault="00533C68" w:rsidP="00533C6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47BF8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– Esquema de cores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A7113" id="Caixa de texto 18" o:spid="_x0000_s1032" type="#_x0000_t202" style="position:absolute;margin-left:126.6pt;margin-top:10.4pt;width:168.2pt;height:.0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" stroked="f">
                <v:textbox style="mso-fit-shape-to-text:t" inset="0,0,0,0">
                  <w:txbxContent>
                    <w:p w14:paraId="5692F009" w14:textId="4C14505A" w:rsidR="00533C68" w:rsidRPr="00EB1004" w:rsidRDefault="00533C68" w:rsidP="00533C6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47BF8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– Esquema de cores (B)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A6934A5" w14:textId="4F3A7F15" w:rsidR="00A555EE" w:rsidRPr="00054629" w:rsidRDefault="00A555EE" w:rsidP="00A555EE">
      <w:pPr>
        <w:rPr>
          <w:lang w:eastAsia="pt-PT"/>
        </w:rPr>
      </w:pPr>
    </w:p>
    <w:p w14:paraId="711F5420" w14:textId="76E342D2" w:rsidR="00A555EE" w:rsidRPr="00054629" w:rsidRDefault="00A555EE" w:rsidP="00A555EE">
      <w:pPr>
        <w:rPr>
          <w:lang w:eastAsia="pt-PT"/>
        </w:rPr>
      </w:pPr>
    </w:p>
    <w:p w14:paraId="31AA7DA0" w14:textId="74A234CB" w:rsidR="00A555EE" w:rsidRPr="00054629" w:rsidRDefault="00A555EE" w:rsidP="00A555EE">
      <w:pPr>
        <w:rPr>
          <w:lang w:eastAsia="pt-PT"/>
        </w:rPr>
      </w:pPr>
    </w:p>
    <w:p w14:paraId="0DD04F81" w14:textId="0B86AFCE" w:rsidR="00A555EE" w:rsidRPr="00054629" w:rsidRDefault="00A555EE" w:rsidP="007D54CA">
      <w:pPr>
        <w:jc w:val="both"/>
        <w:rPr>
          <w:lang w:eastAsia="pt-PT"/>
        </w:rPr>
      </w:pPr>
    </w:p>
    <w:p w14:paraId="49131E31" w14:textId="49E61AED" w:rsidR="00A555EE" w:rsidRPr="00054629" w:rsidRDefault="00A555EE" w:rsidP="003168CB">
      <w:pPr>
        <w:ind w:firstLine="360"/>
        <w:jc w:val="both"/>
        <w:rPr>
          <w:lang w:eastAsia="pt-PT"/>
        </w:rPr>
      </w:pPr>
      <w:r w:rsidRPr="00054629">
        <w:rPr>
          <w:lang w:eastAsia="pt-PT"/>
        </w:rPr>
        <w:t>No entanto considerando o esquema de cores (B),</w:t>
      </w:r>
      <w:r w:rsidR="007D54CA" w:rsidRPr="00054629">
        <w:rPr>
          <w:lang w:eastAsia="pt-PT"/>
        </w:rPr>
        <w:t xml:space="preserve"> </w:t>
      </w:r>
      <w:r w:rsidRPr="00054629">
        <w:rPr>
          <w:lang w:eastAsia="pt-PT"/>
        </w:rPr>
        <w:t>nota-se que duas regiões 2 e 4, possuem a mesma cor</w:t>
      </w:r>
      <w:r w:rsidR="009532E8">
        <w:rPr>
          <w:lang w:eastAsia="pt-PT"/>
        </w:rPr>
        <w:t>,</w:t>
      </w:r>
      <w:r w:rsidRPr="00054629">
        <w:rPr>
          <w:lang w:eastAsia="pt-PT"/>
        </w:rPr>
        <w:t xml:space="preserve"> têm isso em comum, e são adjacentes.</w:t>
      </w:r>
    </w:p>
    <w:p w14:paraId="4B1A7D00" w14:textId="298E3728" w:rsidR="00D40539" w:rsidRPr="00054629" w:rsidRDefault="00D40539" w:rsidP="00A555EE">
      <w:pPr>
        <w:rPr>
          <w:lang w:eastAsia="pt-PT"/>
        </w:rPr>
      </w:pPr>
    </w:p>
    <w:p w14:paraId="59A74559" w14:textId="423352F0" w:rsidR="00D40539" w:rsidRPr="00054629" w:rsidRDefault="00D40539" w:rsidP="00A555EE">
      <w:pPr>
        <w:rPr>
          <w:lang w:eastAsia="pt-PT"/>
        </w:rPr>
      </w:pPr>
      <w:r w:rsidRPr="00054629"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24692568" wp14:editId="4401AB9B">
                <wp:simplePos x="0" y="0"/>
                <wp:positionH relativeFrom="column">
                  <wp:posOffset>748665</wp:posOffset>
                </wp:positionH>
                <wp:positionV relativeFrom="paragraph">
                  <wp:posOffset>1216660</wp:posOffset>
                </wp:positionV>
                <wp:extent cx="3896995" cy="635"/>
                <wp:effectExtent l="0" t="0" r="8255" b="0"/>
                <wp:wrapTight wrapText="bothSides">
                  <wp:wrapPolygon edited="0">
                    <wp:start x="0" y="0"/>
                    <wp:lineTo x="0" y="19918"/>
                    <wp:lineTo x="21540" y="19918"/>
                    <wp:lineTo x="21540" y="0"/>
                    <wp:lineTo x="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F36B2E" w14:textId="6D36ABF1" w:rsidR="00D40539" w:rsidRPr="00654DE0" w:rsidRDefault="00D40539" w:rsidP="00D4053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47BF8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– Representação dos esquemas (A) e (B) em </w:t>
                            </w:r>
                            <w:r w:rsidR="00440178">
                              <w:t>P</w:t>
                            </w:r>
                            <w:r>
                              <w:t>rolog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92568" id="Caixa de texto 20" o:spid="_x0000_s1033" type="#_x0000_t202" style="position:absolute;margin-left:58.95pt;margin-top:95.8pt;width:306.85pt;height:.0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" stroked="f">
                <v:textbox style="mso-fit-shape-to-text:t" inset="0,0,0,0">
                  <w:txbxContent>
                    <w:p w14:paraId="22F36B2E" w14:textId="6D36ABF1" w:rsidR="00D40539" w:rsidRPr="00654DE0" w:rsidRDefault="00D40539" w:rsidP="00D4053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47BF8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– Representação dos esquemas (A) e (B) em </w:t>
                      </w:r>
                      <w:r w:rsidR="00440178">
                        <w:t>P</w:t>
                      </w:r>
                      <w:r>
                        <w:t>rolog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8D469EC" w14:textId="1F48CD97" w:rsidR="00BD64CC" w:rsidRPr="00054629" w:rsidRDefault="00F4746B" w:rsidP="00BD64CC">
      <w:pPr>
        <w:rPr>
          <w:lang w:eastAsia="pt-PT"/>
        </w:rPr>
      </w:pPr>
      <w:r w:rsidRPr="00054629">
        <w:drawing>
          <wp:anchor distT="0" distB="0" distL="114300" distR="114300" simplePos="0" relativeHeight="251688448" behindDoc="1" locked="0" layoutInCell="1" allowOverlap="1" wp14:anchorId="0B526723" wp14:editId="2455F93A">
            <wp:simplePos x="0" y="0"/>
            <wp:positionH relativeFrom="column">
              <wp:posOffset>748278</wp:posOffset>
            </wp:positionH>
            <wp:positionV relativeFrom="paragraph">
              <wp:posOffset>56515</wp:posOffset>
            </wp:positionV>
            <wp:extent cx="3858260" cy="889635"/>
            <wp:effectExtent l="0" t="0" r="8890" b="5715"/>
            <wp:wrapTight wrapText="bothSides">
              <wp:wrapPolygon edited="0">
                <wp:start x="0" y="0"/>
                <wp:lineTo x="0" y="21276"/>
                <wp:lineTo x="21543" y="21276"/>
                <wp:lineTo x="21543" y="0"/>
                <wp:lineTo x="0" y="0"/>
              </wp:wrapPolygon>
            </wp:wrapTight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FA77A" w14:textId="6A0D88A4" w:rsidR="00BD64CC" w:rsidRPr="00054629" w:rsidRDefault="00BD64CC" w:rsidP="00BD64CC">
      <w:pPr>
        <w:rPr>
          <w:lang w:eastAsia="pt-PT"/>
        </w:rPr>
      </w:pPr>
    </w:p>
    <w:p w14:paraId="2A0F8C89" w14:textId="7BB309A9" w:rsidR="00BD64CC" w:rsidRPr="00054629" w:rsidRDefault="00BD64CC" w:rsidP="00BD64CC">
      <w:pPr>
        <w:rPr>
          <w:lang w:eastAsia="pt-PT"/>
        </w:rPr>
      </w:pPr>
    </w:p>
    <w:p w14:paraId="5F86237B" w14:textId="59BB16D2" w:rsidR="00BD64CC" w:rsidRPr="00054629" w:rsidRDefault="00BD64CC" w:rsidP="00BD64CC">
      <w:pPr>
        <w:rPr>
          <w:lang w:eastAsia="pt-PT"/>
        </w:rPr>
      </w:pPr>
    </w:p>
    <w:p w14:paraId="42A7F32C" w14:textId="1E04704E" w:rsidR="00BD64CC" w:rsidRPr="00054629" w:rsidRDefault="00BD64CC" w:rsidP="00BD64CC">
      <w:pPr>
        <w:rPr>
          <w:lang w:eastAsia="pt-PT"/>
        </w:rPr>
      </w:pPr>
    </w:p>
    <w:p w14:paraId="7735B214" w14:textId="76636140" w:rsidR="00BD64CC" w:rsidRPr="00054629" w:rsidRDefault="00BD64CC" w:rsidP="00BD64CC">
      <w:pPr>
        <w:rPr>
          <w:lang w:eastAsia="pt-PT"/>
        </w:rPr>
      </w:pPr>
    </w:p>
    <w:p w14:paraId="588C92AC" w14:textId="67307F4F" w:rsidR="00BD64CC" w:rsidRPr="00054629" w:rsidRDefault="00BD64CC" w:rsidP="00BD64CC">
      <w:pPr>
        <w:rPr>
          <w:lang w:eastAsia="pt-PT"/>
        </w:rPr>
      </w:pPr>
    </w:p>
    <w:p w14:paraId="702F6224" w14:textId="7F83FCA2" w:rsidR="00BD64CC" w:rsidRPr="00054629" w:rsidRDefault="00BD64CC" w:rsidP="00BD64CC">
      <w:pPr>
        <w:rPr>
          <w:lang w:eastAsia="pt-PT"/>
        </w:rPr>
      </w:pPr>
    </w:p>
    <w:p w14:paraId="57F97A02" w14:textId="5D0F0168" w:rsidR="00BD64CC" w:rsidRPr="00054629" w:rsidRDefault="00BD64CC" w:rsidP="00BD64CC">
      <w:pPr>
        <w:rPr>
          <w:lang w:eastAsia="pt-PT"/>
        </w:rPr>
      </w:pPr>
    </w:p>
    <w:p w14:paraId="295DD169" w14:textId="1BA3E585" w:rsidR="00BD64CC" w:rsidRPr="00054629" w:rsidRDefault="00BD64CC" w:rsidP="003168CB">
      <w:pPr>
        <w:ind w:firstLine="360"/>
        <w:jc w:val="both"/>
        <w:rPr>
          <w:lang w:eastAsia="pt-PT"/>
        </w:rPr>
      </w:pPr>
      <w:r w:rsidRPr="00054629">
        <w:rPr>
          <w:lang w:eastAsia="pt-PT"/>
        </w:rPr>
        <w:t>A nomenclatura que utilizei, por exemplo cor</w:t>
      </w:r>
      <w:r w:rsidR="009532E8">
        <w:rPr>
          <w:lang w:eastAsia="pt-PT"/>
        </w:rPr>
        <w:t xml:space="preserve"> </w:t>
      </w:r>
      <w:r w:rsidRPr="00054629">
        <w:rPr>
          <w:lang w:eastAsia="pt-PT"/>
        </w:rPr>
        <w:t>(1, vermelho, a), representa a região 1, que é uma cor vermelha, e o esquema de cores é o (A).</w:t>
      </w:r>
      <w:r w:rsidR="00E45285" w:rsidRPr="00054629">
        <w:rPr>
          <w:lang w:eastAsia="pt-PT"/>
        </w:rPr>
        <w:t xml:space="preserve"> O mesmo é aplicável ao esquema (B).</w:t>
      </w:r>
      <w:r w:rsidR="00B04E26" w:rsidRPr="00054629">
        <w:rPr>
          <w:lang w:eastAsia="pt-PT"/>
        </w:rPr>
        <w:t xml:space="preserve"> Estes representam os fatos em linguagem de prolog.</w:t>
      </w:r>
    </w:p>
    <w:p w14:paraId="33C67085" w14:textId="41348746" w:rsidR="00793D55" w:rsidRPr="00054629" w:rsidRDefault="00793D55" w:rsidP="00793D55">
      <w:pPr>
        <w:rPr>
          <w:lang w:eastAsia="pt-PT"/>
        </w:rPr>
      </w:pPr>
    </w:p>
    <w:p w14:paraId="0BC4A139" w14:textId="3C7D6A23" w:rsidR="00793D55" w:rsidRPr="00054629" w:rsidRDefault="00793D55" w:rsidP="00793D55">
      <w:pPr>
        <w:rPr>
          <w:lang w:eastAsia="pt-PT"/>
        </w:rPr>
      </w:pPr>
    </w:p>
    <w:p w14:paraId="5FE766E5" w14:textId="139647D3" w:rsidR="00793D55" w:rsidRPr="00054629" w:rsidRDefault="00440178" w:rsidP="004C6949">
      <w:pPr>
        <w:pStyle w:val="Ttulo1"/>
        <w:rPr>
          <w:lang w:eastAsia="pt-PT"/>
        </w:rPr>
      </w:pPr>
      <w:r w:rsidRPr="00054629">
        <w:rPr>
          <w:lang w:eastAsia="pt-PT"/>
        </w:rPr>
        <w:t xml:space="preserve">3.3 </w:t>
      </w:r>
      <w:r w:rsidR="00793D55" w:rsidRPr="00054629">
        <w:rPr>
          <w:lang w:eastAsia="pt-PT"/>
        </w:rPr>
        <w:t>Conflitos</w:t>
      </w:r>
    </w:p>
    <w:p w14:paraId="0719F203" w14:textId="4C626B29" w:rsidR="004C6949" w:rsidRPr="00054629" w:rsidRDefault="004C6949" w:rsidP="004C6949">
      <w:pPr>
        <w:rPr>
          <w:rFonts w:cs="Times New Roman"/>
          <w:b/>
          <w:caps/>
          <w:spacing w:val="20"/>
          <w:kern w:val="16"/>
          <w:sz w:val="18"/>
          <w:szCs w:val="18"/>
          <w:lang w:eastAsia="pt-PT"/>
        </w:rPr>
      </w:pPr>
    </w:p>
    <w:p w14:paraId="2B851D20" w14:textId="32DDB75C" w:rsidR="004C6949" w:rsidRPr="00054629" w:rsidRDefault="004C6949" w:rsidP="004C6949">
      <w:pPr>
        <w:rPr>
          <w:rFonts w:cs="Times New Roman"/>
          <w:b/>
          <w:caps/>
          <w:spacing w:val="20"/>
          <w:kern w:val="16"/>
          <w:sz w:val="18"/>
          <w:szCs w:val="18"/>
          <w:lang w:eastAsia="pt-PT"/>
        </w:rPr>
      </w:pPr>
    </w:p>
    <w:p w14:paraId="21D5F538" w14:textId="586F6889" w:rsidR="004C6949" w:rsidRPr="00054629" w:rsidRDefault="004C6949" w:rsidP="003168CB">
      <w:pPr>
        <w:ind w:firstLine="360"/>
        <w:jc w:val="both"/>
        <w:rPr>
          <w:lang w:eastAsia="pt-PT"/>
        </w:rPr>
      </w:pPr>
      <w:r w:rsidRPr="00054629">
        <w:rPr>
          <w:lang w:eastAsia="pt-PT"/>
        </w:rPr>
        <w:t xml:space="preserve">Como mencionei no ponto anterior, para a representação do grafo (B), existe adjacência entre as regiões 2 e 4, 4 e 2. No entanto as mesmas padecem </w:t>
      </w:r>
      <w:r w:rsidR="009532E8">
        <w:rPr>
          <w:lang w:eastAsia="pt-PT"/>
        </w:rPr>
        <w:t>de ter a</w:t>
      </w:r>
      <w:r w:rsidRPr="00054629">
        <w:rPr>
          <w:lang w:eastAsia="pt-PT"/>
        </w:rPr>
        <w:t xml:space="preserve"> mesma cor, ou seja, existe um conflito entre </w:t>
      </w:r>
      <w:r w:rsidR="009532E8">
        <w:rPr>
          <w:lang w:eastAsia="pt-PT"/>
        </w:rPr>
        <w:t>essas duas</w:t>
      </w:r>
      <w:r w:rsidRPr="00054629">
        <w:rPr>
          <w:lang w:eastAsia="pt-PT"/>
        </w:rPr>
        <w:t xml:space="preserve"> regiões.</w:t>
      </w:r>
    </w:p>
    <w:p w14:paraId="54C3758F" w14:textId="432EB523" w:rsidR="004C6949" w:rsidRPr="00054629" w:rsidRDefault="004C6949" w:rsidP="004C6949">
      <w:pPr>
        <w:rPr>
          <w:lang w:eastAsia="pt-PT"/>
        </w:rPr>
      </w:pPr>
    </w:p>
    <w:p w14:paraId="36146716" w14:textId="71E7D07C" w:rsidR="004C6949" w:rsidRPr="00054629" w:rsidRDefault="00F4746B" w:rsidP="004C6949">
      <w:pPr>
        <w:rPr>
          <w:lang w:eastAsia="pt-PT"/>
        </w:rPr>
      </w:pPr>
      <w:r w:rsidRPr="00054629">
        <w:drawing>
          <wp:anchor distT="0" distB="0" distL="114300" distR="114300" simplePos="0" relativeHeight="251689472" behindDoc="1" locked="0" layoutInCell="1" allowOverlap="1" wp14:anchorId="4912D3F7" wp14:editId="0AB14D91">
            <wp:simplePos x="0" y="0"/>
            <wp:positionH relativeFrom="column">
              <wp:posOffset>1194435</wp:posOffset>
            </wp:positionH>
            <wp:positionV relativeFrom="paragraph">
              <wp:posOffset>84455</wp:posOffset>
            </wp:positionV>
            <wp:extent cx="2738755" cy="492760"/>
            <wp:effectExtent l="0" t="0" r="4445" b="2540"/>
            <wp:wrapTight wrapText="bothSides">
              <wp:wrapPolygon edited="0">
                <wp:start x="0" y="0"/>
                <wp:lineTo x="0" y="20876"/>
                <wp:lineTo x="21485" y="20876"/>
                <wp:lineTo x="21485" y="0"/>
                <wp:lineTo x="0" y="0"/>
              </wp:wrapPolygon>
            </wp:wrapTight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51"/>
                    <a:stretch/>
                  </pic:blipFill>
                  <pic:spPr bwMode="auto">
                    <a:xfrm>
                      <a:off x="0" y="0"/>
                      <a:ext cx="2738755" cy="49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72D55" w14:textId="467DE34F" w:rsidR="001515B5" w:rsidRPr="00054629" w:rsidRDefault="001515B5" w:rsidP="001515B5">
      <w:pPr>
        <w:rPr>
          <w:lang w:eastAsia="pt-PT"/>
        </w:rPr>
      </w:pPr>
    </w:p>
    <w:p w14:paraId="24D6621B" w14:textId="27F173D1" w:rsidR="001515B5" w:rsidRPr="00054629" w:rsidRDefault="001515B5" w:rsidP="001515B5">
      <w:pPr>
        <w:rPr>
          <w:lang w:eastAsia="pt-PT"/>
        </w:rPr>
      </w:pPr>
    </w:p>
    <w:p w14:paraId="40C90DF0" w14:textId="55539C28" w:rsidR="001515B5" w:rsidRPr="00054629" w:rsidRDefault="001515B5" w:rsidP="001515B5">
      <w:pPr>
        <w:rPr>
          <w:lang w:eastAsia="pt-PT"/>
        </w:rPr>
      </w:pPr>
    </w:p>
    <w:p w14:paraId="38A8F2B6" w14:textId="35F48E42" w:rsidR="001515B5" w:rsidRPr="00054629" w:rsidRDefault="00A74560" w:rsidP="001515B5">
      <w:pPr>
        <w:rPr>
          <w:lang w:eastAsia="pt-PT"/>
        </w:rPr>
      </w:pPr>
      <w:r w:rsidRPr="00054629"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282B334" wp14:editId="38D4AAF9">
                <wp:simplePos x="0" y="0"/>
                <wp:positionH relativeFrom="column">
                  <wp:posOffset>1358569</wp:posOffset>
                </wp:positionH>
                <wp:positionV relativeFrom="paragraph">
                  <wp:posOffset>37410</wp:posOffset>
                </wp:positionV>
                <wp:extent cx="23475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BC7DB2" w14:textId="748138E9" w:rsidR="004C6949" w:rsidRPr="00530489" w:rsidRDefault="004C6949" w:rsidP="004C694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47BF8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Conflito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2B334" id="Caixa de texto 22" o:spid="_x0000_s1034" type="#_x0000_t202" style="position:absolute;margin-left:106.95pt;margin-top:2.95pt;width:184.85pt;height:.05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" stroked="f">
                <v:textbox style="mso-fit-shape-to-text:t" inset="0,0,0,0">
                  <w:txbxContent>
                    <w:p w14:paraId="4FBC7DB2" w14:textId="748138E9" w:rsidR="004C6949" w:rsidRPr="00530489" w:rsidRDefault="004C6949" w:rsidP="004C694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47BF8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Conflito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EF4789D" w14:textId="33F6B846" w:rsidR="001515B5" w:rsidRPr="00054629" w:rsidRDefault="001515B5" w:rsidP="001515B5">
      <w:pPr>
        <w:rPr>
          <w:lang w:eastAsia="pt-PT"/>
        </w:rPr>
      </w:pPr>
    </w:p>
    <w:p w14:paraId="25B35709" w14:textId="6C1EBAA0" w:rsidR="001515B5" w:rsidRPr="00054629" w:rsidRDefault="001515B5" w:rsidP="001515B5">
      <w:pPr>
        <w:rPr>
          <w:lang w:eastAsia="pt-PT"/>
        </w:rPr>
      </w:pPr>
    </w:p>
    <w:p w14:paraId="6F316F32" w14:textId="15DA0A6F" w:rsidR="00B04E26" w:rsidRPr="00054629" w:rsidRDefault="00C84D0F" w:rsidP="003168CB">
      <w:pPr>
        <w:ind w:firstLine="360"/>
        <w:jc w:val="both"/>
        <w:rPr>
          <w:lang w:eastAsia="pt-PT"/>
        </w:rPr>
      </w:pPr>
      <w:r w:rsidRPr="00054629">
        <w:rPr>
          <w:lang w:eastAsia="pt-PT"/>
        </w:rPr>
        <w:t>Na primeira clausula s</w:t>
      </w:r>
      <w:r w:rsidR="001515B5" w:rsidRPr="00054629">
        <w:rPr>
          <w:lang w:eastAsia="pt-PT"/>
        </w:rPr>
        <w:t xml:space="preserve">ignifica que se o </w:t>
      </w:r>
      <w:r w:rsidR="0014353A" w:rsidRPr="00054629">
        <w:rPr>
          <w:lang w:eastAsia="pt-PT"/>
        </w:rPr>
        <w:t>X</w:t>
      </w:r>
      <w:r w:rsidR="001515B5" w:rsidRPr="00054629">
        <w:rPr>
          <w:lang w:eastAsia="pt-PT"/>
        </w:rPr>
        <w:t xml:space="preserve"> </w:t>
      </w:r>
      <w:r w:rsidRPr="00054629">
        <w:rPr>
          <w:lang w:eastAsia="pt-PT"/>
        </w:rPr>
        <w:t>ou</w:t>
      </w:r>
      <w:r w:rsidR="001515B5" w:rsidRPr="00054629">
        <w:rPr>
          <w:lang w:eastAsia="pt-PT"/>
        </w:rPr>
        <w:t xml:space="preserve"> Y</w:t>
      </w:r>
      <w:r w:rsidRPr="00054629">
        <w:rPr>
          <w:lang w:eastAsia="pt-PT"/>
        </w:rPr>
        <w:t>, representados por (A) e (B)</w:t>
      </w:r>
      <w:r w:rsidR="001515B5" w:rsidRPr="00054629">
        <w:rPr>
          <w:lang w:eastAsia="pt-PT"/>
        </w:rPr>
        <w:t xml:space="preserve"> forem adjacentes, é suposto verificar, se </w:t>
      </w:r>
      <w:r w:rsidRPr="00054629">
        <w:rPr>
          <w:lang w:eastAsia="pt-PT"/>
        </w:rPr>
        <w:t xml:space="preserve">existem </w:t>
      </w:r>
      <w:r w:rsidR="001515B5" w:rsidRPr="00054629">
        <w:rPr>
          <w:lang w:eastAsia="pt-PT"/>
        </w:rPr>
        <w:t xml:space="preserve">regiões </w:t>
      </w:r>
      <w:r w:rsidRPr="00054629">
        <w:rPr>
          <w:lang w:eastAsia="pt-PT"/>
        </w:rPr>
        <w:t xml:space="preserve">que </w:t>
      </w:r>
      <w:r w:rsidR="001515B5" w:rsidRPr="00054629">
        <w:rPr>
          <w:lang w:eastAsia="pt-PT"/>
        </w:rPr>
        <w:t>são da mesma cor ou não</w:t>
      </w:r>
      <w:r w:rsidRPr="00054629">
        <w:rPr>
          <w:lang w:eastAsia="pt-PT"/>
        </w:rPr>
        <w:t>, mas como um todo</w:t>
      </w:r>
      <w:r w:rsidR="001515B5" w:rsidRPr="00054629">
        <w:rPr>
          <w:lang w:eastAsia="pt-PT"/>
        </w:rPr>
        <w:t xml:space="preserve">. Desta forma consigo obter o output </w:t>
      </w:r>
      <w:r w:rsidR="009532E8">
        <w:rPr>
          <w:lang w:eastAsia="pt-PT"/>
        </w:rPr>
        <w:t>desejado</w:t>
      </w:r>
      <w:r w:rsidR="001515B5" w:rsidRPr="00054629">
        <w:rPr>
          <w:lang w:eastAsia="pt-PT"/>
        </w:rPr>
        <w:t>.</w:t>
      </w:r>
      <w:r w:rsidR="00B04E26" w:rsidRPr="00054629">
        <w:rPr>
          <w:lang w:eastAsia="pt-PT"/>
        </w:rPr>
        <w:t xml:space="preserve"> Para tal criei duas regras, </w:t>
      </w:r>
      <w:r w:rsidRPr="00054629">
        <w:rPr>
          <w:lang w:eastAsia="pt-PT"/>
        </w:rPr>
        <w:t>que esteja</w:t>
      </w:r>
      <w:r w:rsidR="009532E8">
        <w:rPr>
          <w:lang w:eastAsia="pt-PT"/>
        </w:rPr>
        <w:t>m</w:t>
      </w:r>
      <w:r w:rsidRPr="00054629">
        <w:rPr>
          <w:lang w:eastAsia="pt-PT"/>
        </w:rPr>
        <w:t xml:space="preserve"> de</w:t>
      </w:r>
      <w:r w:rsidR="00B04E26" w:rsidRPr="00054629">
        <w:rPr>
          <w:lang w:eastAsia="pt-PT"/>
        </w:rPr>
        <w:t xml:space="preserve"> acordo com os fatos descritos que mencionei anteriormente.</w:t>
      </w:r>
    </w:p>
    <w:p w14:paraId="2B84CB0F" w14:textId="77777777" w:rsidR="00A74560" w:rsidRPr="00054629" w:rsidRDefault="00A74560" w:rsidP="007D54CA">
      <w:pPr>
        <w:jc w:val="both"/>
        <w:rPr>
          <w:lang w:eastAsia="pt-PT"/>
        </w:rPr>
      </w:pPr>
    </w:p>
    <w:p w14:paraId="7E8F8B46" w14:textId="6C4F3DDB" w:rsidR="00A74560" w:rsidRPr="00054629" w:rsidRDefault="00C84D0F" w:rsidP="003168CB">
      <w:pPr>
        <w:ind w:firstLine="360"/>
        <w:jc w:val="both"/>
        <w:rPr>
          <w:lang w:eastAsia="pt-PT"/>
        </w:rPr>
      </w:pPr>
      <w:r w:rsidRPr="00054629">
        <w:rPr>
          <w:lang w:eastAsia="pt-PT"/>
        </w:rPr>
        <w:lastRenderedPageBreak/>
        <w:t>A</w:t>
      </w:r>
      <w:r w:rsidR="00B04E26" w:rsidRPr="00054629">
        <w:rPr>
          <w:lang w:eastAsia="pt-PT"/>
        </w:rPr>
        <w:t>nalis</w:t>
      </w:r>
      <w:r w:rsidRPr="00054629">
        <w:rPr>
          <w:lang w:eastAsia="pt-PT"/>
        </w:rPr>
        <w:t>o</w:t>
      </w:r>
      <w:r w:rsidR="00B04E26" w:rsidRPr="00054629">
        <w:rPr>
          <w:lang w:eastAsia="pt-PT"/>
        </w:rPr>
        <w:t xml:space="preserve"> o esquema (A) ou o (B), e verifico se existe efetivamente algum conflito entre adjacências ou não. Basicamente significa que, com os parâmetros descritos nos fatos, se X e Y forem adjacentes e possuem a mesma cor, então o conflito ocorre. Mas se X e Y forem adjacentes e </w:t>
      </w:r>
      <w:r w:rsidR="009532E8">
        <w:rPr>
          <w:lang w:eastAsia="pt-PT"/>
        </w:rPr>
        <w:t xml:space="preserve">não </w:t>
      </w:r>
      <w:r w:rsidR="00B04E26" w:rsidRPr="00054629">
        <w:rPr>
          <w:lang w:eastAsia="pt-PT"/>
        </w:rPr>
        <w:t xml:space="preserve">tiverem </w:t>
      </w:r>
      <w:r w:rsidR="00A74560" w:rsidRPr="00054629">
        <w:rPr>
          <w:lang w:eastAsia="pt-PT"/>
        </w:rPr>
        <w:t>a mesma cor</w:t>
      </w:r>
      <w:r w:rsidR="00B04E26" w:rsidRPr="00054629">
        <w:rPr>
          <w:lang w:eastAsia="pt-PT"/>
        </w:rPr>
        <w:t>, para todas as regiões, nesse caso, recebe-se um output False, que significa que não existe conflito.</w:t>
      </w:r>
    </w:p>
    <w:p w14:paraId="3F1614A2" w14:textId="17240016" w:rsidR="00A74560" w:rsidRPr="00054629" w:rsidRDefault="00A74560" w:rsidP="007D54CA">
      <w:pPr>
        <w:jc w:val="both"/>
        <w:rPr>
          <w:lang w:eastAsia="pt-PT"/>
        </w:rPr>
      </w:pPr>
    </w:p>
    <w:p w14:paraId="39476573" w14:textId="20ABFA0B" w:rsidR="00A74560" w:rsidRPr="00054629" w:rsidRDefault="00A74560" w:rsidP="007D54CA">
      <w:pPr>
        <w:jc w:val="both"/>
        <w:rPr>
          <w:lang w:eastAsia="pt-PT"/>
        </w:rPr>
      </w:pPr>
      <w:r w:rsidRPr="00054629">
        <w:drawing>
          <wp:anchor distT="0" distB="0" distL="114300" distR="114300" simplePos="0" relativeHeight="251691520" behindDoc="1" locked="0" layoutInCell="1" allowOverlap="1" wp14:anchorId="431D8D6E" wp14:editId="211AAF56">
            <wp:simplePos x="0" y="0"/>
            <wp:positionH relativeFrom="column">
              <wp:posOffset>1146810</wp:posOffset>
            </wp:positionH>
            <wp:positionV relativeFrom="paragraph">
              <wp:posOffset>124294</wp:posOffset>
            </wp:positionV>
            <wp:extent cx="2738755" cy="487045"/>
            <wp:effectExtent l="0" t="0" r="4445" b="8255"/>
            <wp:wrapTight wrapText="bothSides">
              <wp:wrapPolygon edited="0">
                <wp:start x="0" y="0"/>
                <wp:lineTo x="0" y="21121"/>
                <wp:lineTo x="21485" y="21121"/>
                <wp:lineTo x="2148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34"/>
                    <a:stretch/>
                  </pic:blipFill>
                  <pic:spPr bwMode="auto">
                    <a:xfrm>
                      <a:off x="0" y="0"/>
                      <a:ext cx="2738755" cy="48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0F99B" w14:textId="6A10C6EA" w:rsidR="00A74560" w:rsidRPr="00054629" w:rsidRDefault="00A74560" w:rsidP="007D54CA">
      <w:pPr>
        <w:jc w:val="both"/>
        <w:rPr>
          <w:lang w:eastAsia="pt-PT"/>
        </w:rPr>
      </w:pPr>
    </w:p>
    <w:p w14:paraId="0F990F85" w14:textId="77777777" w:rsidR="00A74560" w:rsidRPr="00054629" w:rsidRDefault="00A74560" w:rsidP="007D54CA">
      <w:pPr>
        <w:jc w:val="both"/>
        <w:rPr>
          <w:lang w:eastAsia="pt-PT"/>
        </w:rPr>
      </w:pPr>
    </w:p>
    <w:p w14:paraId="3FA4107A" w14:textId="77777777" w:rsidR="00A74560" w:rsidRPr="00054629" w:rsidRDefault="00A74560" w:rsidP="007D54CA">
      <w:pPr>
        <w:jc w:val="both"/>
        <w:rPr>
          <w:lang w:eastAsia="pt-PT"/>
        </w:rPr>
      </w:pPr>
    </w:p>
    <w:p w14:paraId="1B962600" w14:textId="5B241652" w:rsidR="00A74560" w:rsidRPr="00054629" w:rsidRDefault="00A74560" w:rsidP="007D54CA">
      <w:pPr>
        <w:jc w:val="both"/>
        <w:rPr>
          <w:lang w:eastAsia="pt-PT"/>
        </w:rPr>
      </w:pPr>
      <w:r w:rsidRPr="00054629"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31987370" wp14:editId="123F39D5">
                <wp:simplePos x="0" y="0"/>
                <wp:positionH relativeFrom="column">
                  <wp:posOffset>1144905</wp:posOffset>
                </wp:positionH>
                <wp:positionV relativeFrom="paragraph">
                  <wp:posOffset>58972</wp:posOffset>
                </wp:positionV>
                <wp:extent cx="27387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8E7AE1" w14:textId="672D64C0" w:rsidR="00A74560" w:rsidRPr="00A32E26" w:rsidRDefault="00A74560" w:rsidP="00A7456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62987">
                              <w:fldChar w:fldCharType="begin"/>
                            </w:r>
                            <w:r w:rsidR="00B62987">
                              <w:instrText xml:space="preserve"> SEQ Figura \* ARABIC </w:instrText>
                            </w:r>
                            <w:r w:rsidR="00B62987">
                              <w:fldChar w:fldCharType="separate"/>
                            </w:r>
                            <w:r w:rsidR="00B47BF8">
                              <w:rPr>
                                <w:noProof/>
                              </w:rPr>
                              <w:t>10</w:t>
                            </w:r>
                            <w:r w:rsidR="00B6298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Conflito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87370" id="Caixa de texto 5" o:spid="_x0000_s1035" type="#_x0000_t202" style="position:absolute;left:0;text-align:left;margin-left:90.15pt;margin-top:4.65pt;width:215.65pt;height:.05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" stroked="f">
                <v:textbox style="mso-fit-shape-to-text:t" inset="0,0,0,0">
                  <w:txbxContent>
                    <w:p w14:paraId="218E7AE1" w14:textId="672D64C0" w:rsidR="00A74560" w:rsidRPr="00A32E26" w:rsidRDefault="00A74560" w:rsidP="00A74560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62987">
                        <w:fldChar w:fldCharType="begin"/>
                      </w:r>
                      <w:r w:rsidR="00B62987">
                        <w:instrText xml:space="preserve"> SEQ Figura \* ARABIC </w:instrText>
                      </w:r>
                      <w:r w:rsidR="00B62987">
                        <w:fldChar w:fldCharType="separate"/>
                      </w:r>
                      <w:r w:rsidR="00B47BF8">
                        <w:rPr>
                          <w:noProof/>
                        </w:rPr>
                        <w:t>10</w:t>
                      </w:r>
                      <w:r w:rsidR="00B62987">
                        <w:rPr>
                          <w:noProof/>
                        </w:rPr>
                        <w:fldChar w:fldCharType="end"/>
                      </w:r>
                      <w:r>
                        <w:t xml:space="preserve"> – Conflito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11FD5E3" w14:textId="64E17ED8" w:rsidR="00A74560" w:rsidRPr="00054629" w:rsidRDefault="00A74560" w:rsidP="007D54CA">
      <w:pPr>
        <w:jc w:val="both"/>
        <w:rPr>
          <w:lang w:eastAsia="pt-PT"/>
        </w:rPr>
      </w:pPr>
    </w:p>
    <w:p w14:paraId="6A6146E4" w14:textId="77777777" w:rsidR="00A74560" w:rsidRPr="00054629" w:rsidRDefault="00A74560" w:rsidP="007D54CA">
      <w:pPr>
        <w:jc w:val="both"/>
        <w:rPr>
          <w:lang w:eastAsia="pt-PT"/>
        </w:rPr>
      </w:pPr>
    </w:p>
    <w:p w14:paraId="0A1D818E" w14:textId="17A22D8B" w:rsidR="00A74560" w:rsidRPr="00054629" w:rsidRDefault="00A74560" w:rsidP="003168CB">
      <w:pPr>
        <w:ind w:firstLine="360"/>
        <w:jc w:val="both"/>
        <w:rPr>
          <w:lang w:eastAsia="pt-PT"/>
        </w:rPr>
      </w:pPr>
      <w:r w:rsidRPr="00054629">
        <w:rPr>
          <w:lang w:eastAsia="pt-PT"/>
        </w:rPr>
        <w:t>A segunda</w:t>
      </w:r>
      <w:r w:rsidR="00C84D0F" w:rsidRPr="00054629">
        <w:rPr>
          <w:lang w:eastAsia="pt-PT"/>
        </w:rPr>
        <w:t xml:space="preserve"> clausula</w:t>
      </w:r>
      <w:r w:rsidRPr="00054629">
        <w:rPr>
          <w:lang w:eastAsia="pt-PT"/>
        </w:rPr>
        <w:t xml:space="preserve"> </w:t>
      </w:r>
      <w:r w:rsidR="00C84D0F" w:rsidRPr="00054629">
        <w:rPr>
          <w:lang w:eastAsia="pt-PT"/>
        </w:rPr>
        <w:t xml:space="preserve">que </w:t>
      </w:r>
      <w:r w:rsidRPr="00054629">
        <w:rPr>
          <w:lang w:eastAsia="pt-PT"/>
        </w:rPr>
        <w:t>descrevo é simplesmente outra forma de escrever es</w:t>
      </w:r>
      <w:r w:rsidR="00C84D0F" w:rsidRPr="00054629">
        <w:rPr>
          <w:lang w:eastAsia="pt-PT"/>
        </w:rPr>
        <w:t>t</w:t>
      </w:r>
      <w:r w:rsidRPr="00054629">
        <w:rPr>
          <w:lang w:eastAsia="pt-PT"/>
        </w:rPr>
        <w:t xml:space="preserve">a condição, do conflito, R1 – região 1, R2 – região 2, </w:t>
      </w:r>
      <w:r w:rsidR="00C84D0F" w:rsidRPr="00054629">
        <w:rPr>
          <w:lang w:eastAsia="pt-PT"/>
        </w:rPr>
        <w:t>no entanto mais pormenorizadas</w:t>
      </w:r>
      <w:r w:rsidR="00E253A7" w:rsidRPr="00054629">
        <w:rPr>
          <w:lang w:eastAsia="pt-PT"/>
        </w:rPr>
        <w:t xml:space="preserve"> com três argumentos.</w:t>
      </w:r>
      <w:r w:rsidR="009532E8">
        <w:rPr>
          <w:lang w:eastAsia="pt-PT"/>
        </w:rPr>
        <w:t xml:space="preserve"> </w:t>
      </w:r>
      <w:r w:rsidR="00E253A7" w:rsidRPr="00054629">
        <w:rPr>
          <w:lang w:eastAsia="pt-PT"/>
        </w:rPr>
        <w:t>Descrevo</w:t>
      </w:r>
      <w:r w:rsidR="00C84D0F" w:rsidRPr="00054629">
        <w:rPr>
          <w:lang w:eastAsia="pt-PT"/>
        </w:rPr>
        <w:t xml:space="preserve"> a que regiões</w:t>
      </w:r>
      <w:r w:rsidR="009532E8">
        <w:rPr>
          <w:lang w:eastAsia="pt-PT"/>
        </w:rPr>
        <w:t>,</w:t>
      </w:r>
      <w:r w:rsidR="00C84D0F" w:rsidRPr="00054629">
        <w:rPr>
          <w:lang w:eastAsia="pt-PT"/>
        </w:rPr>
        <w:t xml:space="preserve"> e de que grafo pertencem </w:t>
      </w:r>
      <w:r w:rsidR="009532E8">
        <w:rPr>
          <w:lang w:eastAsia="pt-PT"/>
        </w:rPr>
        <w:t>essas mesmas</w:t>
      </w:r>
      <w:r w:rsidR="00C84D0F" w:rsidRPr="00054629">
        <w:rPr>
          <w:lang w:eastAsia="pt-PT"/>
        </w:rPr>
        <w:t xml:space="preserve"> regiões, e </w:t>
      </w:r>
      <w:r w:rsidRPr="00054629">
        <w:rPr>
          <w:lang w:eastAsia="pt-PT"/>
        </w:rPr>
        <w:t>são posteriormente analisadas</w:t>
      </w:r>
      <w:r w:rsidR="009532E8">
        <w:rPr>
          <w:lang w:eastAsia="pt-PT"/>
        </w:rPr>
        <w:t>.</w:t>
      </w:r>
      <w:r w:rsidRPr="00054629">
        <w:rPr>
          <w:lang w:eastAsia="pt-PT"/>
        </w:rPr>
        <w:t xml:space="preserve"> </w:t>
      </w:r>
      <w:r w:rsidR="009532E8">
        <w:rPr>
          <w:lang w:eastAsia="pt-PT"/>
        </w:rPr>
        <w:t>V</w:t>
      </w:r>
      <w:r w:rsidR="00287454" w:rsidRPr="00054629">
        <w:rPr>
          <w:lang w:eastAsia="pt-PT"/>
        </w:rPr>
        <w:t>erifica-se justamente o mesmo, se as regiões são adjacentes ou não, e se têm a mesma cor.</w:t>
      </w:r>
    </w:p>
    <w:p w14:paraId="07C0AB5A" w14:textId="057A56F8" w:rsidR="00BA18B3" w:rsidRPr="00054629" w:rsidRDefault="00BA18B3" w:rsidP="007D54CA">
      <w:pPr>
        <w:jc w:val="both"/>
        <w:rPr>
          <w:lang w:eastAsia="pt-PT"/>
        </w:rPr>
      </w:pPr>
    </w:p>
    <w:p w14:paraId="41670F35" w14:textId="31366EA4" w:rsidR="00BA18B3" w:rsidRPr="00054629" w:rsidRDefault="00BA18B3" w:rsidP="00BA18B3">
      <w:pPr>
        <w:pStyle w:val="Ttulo"/>
        <w:ind w:left="720"/>
        <w:rPr>
          <w:lang w:eastAsia="pt-PT"/>
        </w:rPr>
      </w:pPr>
      <w:r w:rsidRPr="00054629">
        <w:rPr>
          <w:lang w:eastAsia="pt-PT"/>
        </w:rPr>
        <w:t>Resultados Obtidos</w:t>
      </w:r>
    </w:p>
    <w:p w14:paraId="715468DB" w14:textId="4E47968A" w:rsidR="00A74560" w:rsidRPr="00054629" w:rsidRDefault="00A74560" w:rsidP="007D54CA">
      <w:pPr>
        <w:jc w:val="both"/>
        <w:rPr>
          <w:lang w:eastAsia="pt-PT"/>
        </w:rPr>
      </w:pPr>
    </w:p>
    <w:p w14:paraId="2B670513" w14:textId="77777777" w:rsidR="00A74560" w:rsidRPr="00054629" w:rsidRDefault="00A74560" w:rsidP="007D54CA">
      <w:pPr>
        <w:jc w:val="both"/>
        <w:rPr>
          <w:lang w:eastAsia="pt-PT"/>
        </w:rPr>
      </w:pPr>
    </w:p>
    <w:p w14:paraId="01BCDC37" w14:textId="2F7D095C" w:rsidR="007D54CA" w:rsidRPr="00054629" w:rsidRDefault="007D55F3" w:rsidP="003168CB">
      <w:pPr>
        <w:ind w:firstLine="360"/>
        <w:jc w:val="both"/>
        <w:rPr>
          <w:lang w:eastAsia="pt-PT"/>
        </w:rPr>
      </w:pPr>
      <w:r w:rsidRPr="00054629">
        <w:rPr>
          <w:lang w:eastAsia="pt-PT"/>
        </w:rPr>
        <w:t>Nesta fase foi onde efetuei os testes para verificar se tudo funciona como esperado</w:t>
      </w:r>
      <w:r w:rsidR="0034044C">
        <w:rPr>
          <w:lang w:eastAsia="pt-PT"/>
        </w:rPr>
        <w:t>.</w:t>
      </w:r>
      <w:r w:rsidRPr="00054629">
        <w:rPr>
          <w:lang w:eastAsia="pt-PT"/>
        </w:rPr>
        <w:t xml:space="preserve"> </w:t>
      </w:r>
      <w:r w:rsidR="0034044C">
        <w:rPr>
          <w:lang w:eastAsia="pt-PT"/>
        </w:rPr>
        <w:t>C</w:t>
      </w:r>
      <w:r w:rsidRPr="00054629">
        <w:rPr>
          <w:lang w:eastAsia="pt-PT"/>
        </w:rPr>
        <w:t>omo mencion</w:t>
      </w:r>
      <w:r w:rsidR="0034044C">
        <w:rPr>
          <w:lang w:eastAsia="pt-PT"/>
        </w:rPr>
        <w:t>ei</w:t>
      </w:r>
      <w:r w:rsidRPr="00054629">
        <w:rPr>
          <w:lang w:eastAsia="pt-PT"/>
        </w:rPr>
        <w:t xml:space="preserve"> anteriormente, utilizei a consola do GNU Prolog, a fim de efetuar os testes necessários, para resolução do problema apresentado.</w:t>
      </w:r>
    </w:p>
    <w:p w14:paraId="31940439" w14:textId="1672C1D8" w:rsidR="007D55F3" w:rsidRPr="00054629" w:rsidRDefault="007D55F3" w:rsidP="007D54CA">
      <w:pPr>
        <w:jc w:val="both"/>
        <w:rPr>
          <w:lang w:eastAsia="pt-PT"/>
        </w:rPr>
      </w:pPr>
    </w:p>
    <w:p w14:paraId="4B834BB7" w14:textId="323F79FA" w:rsidR="007D55F3" w:rsidRPr="00054629" w:rsidRDefault="007D55F3" w:rsidP="003168CB">
      <w:pPr>
        <w:ind w:firstLine="360"/>
        <w:jc w:val="both"/>
        <w:rPr>
          <w:lang w:eastAsia="pt-PT"/>
        </w:rPr>
      </w:pPr>
      <w:r w:rsidRPr="00054629">
        <w:rPr>
          <w:lang w:eastAsia="pt-PT"/>
        </w:rPr>
        <w:t>Optei por fazer um teste inicial</w:t>
      </w:r>
      <w:r w:rsidR="0034044C">
        <w:rPr>
          <w:lang w:eastAsia="pt-PT"/>
        </w:rPr>
        <w:t xml:space="preserve">, </w:t>
      </w:r>
      <w:r w:rsidRPr="00054629">
        <w:rPr>
          <w:lang w:eastAsia="pt-PT"/>
        </w:rPr>
        <w:t>para verificar se efetivamente existe conflito no esquema (A), sem qualquer particularidade de regiões, mas como um todo, o grafo todo.</w:t>
      </w:r>
    </w:p>
    <w:p w14:paraId="19E63EBB" w14:textId="05376C36" w:rsidR="007D55F3" w:rsidRPr="00054629" w:rsidRDefault="007D55F3" w:rsidP="007D54CA">
      <w:pPr>
        <w:jc w:val="both"/>
        <w:rPr>
          <w:lang w:eastAsia="pt-PT"/>
        </w:rPr>
      </w:pPr>
    </w:p>
    <w:p w14:paraId="7AB80FAD" w14:textId="01FDE189" w:rsidR="00736FA6" w:rsidRPr="00054629" w:rsidRDefault="003C11EE" w:rsidP="007D54CA">
      <w:pPr>
        <w:jc w:val="both"/>
        <w:rPr>
          <w:lang w:eastAsia="pt-PT"/>
        </w:rPr>
      </w:pPr>
      <w:r w:rsidRPr="00054629">
        <w:drawing>
          <wp:anchor distT="0" distB="0" distL="114300" distR="114300" simplePos="0" relativeHeight="251694592" behindDoc="1" locked="0" layoutInCell="1" allowOverlap="1" wp14:anchorId="7E45F755" wp14:editId="5883C796">
            <wp:simplePos x="0" y="0"/>
            <wp:positionH relativeFrom="column">
              <wp:posOffset>1718614</wp:posOffset>
            </wp:positionH>
            <wp:positionV relativeFrom="paragraph">
              <wp:posOffset>59690</wp:posOffset>
            </wp:positionV>
            <wp:extent cx="1144905" cy="498475"/>
            <wp:effectExtent l="0" t="0" r="0" b="0"/>
            <wp:wrapTight wrapText="bothSides">
              <wp:wrapPolygon edited="0">
                <wp:start x="0" y="0"/>
                <wp:lineTo x="0" y="20637"/>
                <wp:lineTo x="21205" y="20637"/>
                <wp:lineTo x="2120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B89EE" w14:textId="2CD03347" w:rsidR="00736FA6" w:rsidRPr="00054629" w:rsidRDefault="00736FA6" w:rsidP="00736FA6">
      <w:pPr>
        <w:rPr>
          <w:lang w:eastAsia="pt-PT"/>
        </w:rPr>
      </w:pPr>
    </w:p>
    <w:p w14:paraId="4A4BE95C" w14:textId="5D443B99" w:rsidR="00736FA6" w:rsidRPr="00054629" w:rsidRDefault="00736FA6" w:rsidP="00736FA6">
      <w:pPr>
        <w:rPr>
          <w:lang w:eastAsia="pt-PT"/>
        </w:rPr>
      </w:pPr>
    </w:p>
    <w:p w14:paraId="1DAF39DF" w14:textId="03C1E7FD" w:rsidR="00736FA6" w:rsidRPr="00054629" w:rsidRDefault="003C11EE" w:rsidP="00736FA6">
      <w:pPr>
        <w:rPr>
          <w:lang w:eastAsia="pt-PT"/>
        </w:rPr>
      </w:pPr>
      <w:r w:rsidRPr="00054629"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40BBAAF7" wp14:editId="77988113">
                <wp:simplePos x="0" y="0"/>
                <wp:positionH relativeFrom="column">
                  <wp:posOffset>1265638</wp:posOffset>
                </wp:positionH>
                <wp:positionV relativeFrom="paragraph">
                  <wp:posOffset>153035</wp:posOffset>
                </wp:positionV>
                <wp:extent cx="2019300" cy="635"/>
                <wp:effectExtent l="0" t="0" r="0" b="0"/>
                <wp:wrapTight wrapText="bothSides">
                  <wp:wrapPolygon edited="0">
                    <wp:start x="0" y="0"/>
                    <wp:lineTo x="0" y="19918"/>
                    <wp:lineTo x="21396" y="19918"/>
                    <wp:lineTo x="21396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9511F3" w14:textId="1CC3560D" w:rsidR="00736FA6" w:rsidRPr="004421B2" w:rsidRDefault="00736FA6" w:rsidP="00736FA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62987">
                              <w:fldChar w:fldCharType="begin"/>
                            </w:r>
                            <w:r w:rsidR="00B62987">
                              <w:instrText xml:space="preserve"> SEQ Figura \* ARABIC </w:instrText>
                            </w:r>
                            <w:r w:rsidR="00B62987">
                              <w:fldChar w:fldCharType="separate"/>
                            </w:r>
                            <w:r w:rsidR="00B47BF8">
                              <w:rPr>
                                <w:noProof/>
                              </w:rPr>
                              <w:t>11</w:t>
                            </w:r>
                            <w:r w:rsidR="00B6298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Conflito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BBAAF7" id="Caixa de texto 19" o:spid="_x0000_s1036" type="#_x0000_t202" style="position:absolute;margin-left:99.65pt;margin-top:12.05pt;width:159pt;height:.05pt;z-index:-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" stroked="f">
                <v:textbox style="mso-fit-shape-to-text:t" inset="0,0,0,0">
                  <w:txbxContent>
                    <w:p w14:paraId="579511F3" w14:textId="1CC3560D" w:rsidR="00736FA6" w:rsidRPr="004421B2" w:rsidRDefault="00736FA6" w:rsidP="00736FA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62987">
                        <w:fldChar w:fldCharType="begin"/>
                      </w:r>
                      <w:r w:rsidR="00B62987">
                        <w:instrText xml:space="preserve"> SEQ Figura \* ARABIC </w:instrText>
                      </w:r>
                      <w:r w:rsidR="00B62987">
                        <w:fldChar w:fldCharType="separate"/>
                      </w:r>
                      <w:r w:rsidR="00B47BF8">
                        <w:rPr>
                          <w:noProof/>
                        </w:rPr>
                        <w:t>11</w:t>
                      </w:r>
                      <w:r w:rsidR="00B62987">
                        <w:rPr>
                          <w:noProof/>
                        </w:rPr>
                        <w:fldChar w:fldCharType="end"/>
                      </w:r>
                      <w:r>
                        <w:t xml:space="preserve"> – Conflito (A)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6CF0AA5" w14:textId="4FD81509" w:rsidR="00736FA6" w:rsidRPr="00054629" w:rsidRDefault="00736FA6" w:rsidP="00736FA6">
      <w:pPr>
        <w:rPr>
          <w:lang w:eastAsia="pt-PT"/>
        </w:rPr>
      </w:pPr>
    </w:p>
    <w:p w14:paraId="2FABE3D8" w14:textId="7050ACAF" w:rsidR="00736FA6" w:rsidRPr="00054629" w:rsidRDefault="00736FA6" w:rsidP="00736FA6">
      <w:pPr>
        <w:rPr>
          <w:lang w:eastAsia="pt-PT"/>
        </w:rPr>
      </w:pPr>
    </w:p>
    <w:p w14:paraId="61FD9FE5" w14:textId="59EC0ACD" w:rsidR="00736FA6" w:rsidRPr="00054629" w:rsidRDefault="00736FA6" w:rsidP="00736FA6">
      <w:pPr>
        <w:rPr>
          <w:lang w:eastAsia="pt-PT"/>
        </w:rPr>
      </w:pPr>
    </w:p>
    <w:p w14:paraId="4F6748EB" w14:textId="75B84E0E" w:rsidR="00736FA6" w:rsidRPr="00054629" w:rsidRDefault="00736FA6" w:rsidP="003168CB">
      <w:pPr>
        <w:ind w:firstLine="360"/>
        <w:rPr>
          <w:lang w:eastAsia="pt-PT"/>
        </w:rPr>
      </w:pPr>
      <w:r w:rsidRPr="00054629">
        <w:rPr>
          <w:lang w:eastAsia="pt-PT"/>
        </w:rPr>
        <w:t>Como se pode verificar o programa diz-me</w:t>
      </w:r>
      <w:r w:rsidR="003C11EE" w:rsidRPr="00054629">
        <w:rPr>
          <w:lang w:eastAsia="pt-PT"/>
        </w:rPr>
        <w:t>, (</w:t>
      </w:r>
      <w:r w:rsidR="00EE34C0" w:rsidRPr="00054629">
        <w:rPr>
          <w:lang w:eastAsia="pt-PT"/>
        </w:rPr>
        <w:t>No</w:t>
      </w:r>
      <w:r w:rsidR="003C11EE" w:rsidRPr="00054629">
        <w:rPr>
          <w:lang w:eastAsia="pt-PT"/>
        </w:rPr>
        <w:t>)</w:t>
      </w:r>
      <w:r w:rsidR="00EE34C0" w:rsidRPr="00054629">
        <w:rPr>
          <w:lang w:eastAsia="pt-PT"/>
        </w:rPr>
        <w:t>, ou seja, não</w:t>
      </w:r>
      <w:r w:rsidRPr="00054629">
        <w:rPr>
          <w:lang w:eastAsia="pt-PT"/>
        </w:rPr>
        <w:t xml:space="preserve"> existe qualquer conflito no esquema (A). O esquema de cores confirma precisamente este resultado, uma vez que todas as regiões se mantêm perfeitamente descritas na sua natureza de adjacência, com cores não iguais.</w:t>
      </w:r>
      <w:r w:rsidR="009568A8" w:rsidRPr="00054629">
        <w:rPr>
          <w:lang w:eastAsia="pt-PT"/>
        </w:rPr>
        <w:t xml:space="preserve"> No entanto como se verifica na figura abaixo indicada, existe de fato conflito no esquema (B). </w:t>
      </w:r>
    </w:p>
    <w:p w14:paraId="4E9444FB" w14:textId="61E67499" w:rsidR="003C11EE" w:rsidRPr="00054629" w:rsidRDefault="003C11EE" w:rsidP="00736FA6">
      <w:pPr>
        <w:rPr>
          <w:lang w:eastAsia="pt-PT"/>
        </w:rPr>
      </w:pPr>
    </w:p>
    <w:p w14:paraId="5D3A6767" w14:textId="6113FED3" w:rsidR="003C11EE" w:rsidRPr="00054629" w:rsidRDefault="003C11EE" w:rsidP="00736FA6">
      <w:pPr>
        <w:rPr>
          <w:lang w:eastAsia="pt-PT"/>
        </w:rPr>
      </w:pPr>
      <w:r w:rsidRPr="00054629">
        <w:drawing>
          <wp:anchor distT="0" distB="0" distL="114300" distR="114300" simplePos="0" relativeHeight="251697664" behindDoc="1" locked="0" layoutInCell="1" allowOverlap="1" wp14:anchorId="276E2183" wp14:editId="1BFE6ECE">
            <wp:simplePos x="0" y="0"/>
            <wp:positionH relativeFrom="column">
              <wp:posOffset>1717344</wp:posOffset>
            </wp:positionH>
            <wp:positionV relativeFrom="paragraph">
              <wp:posOffset>24130</wp:posOffset>
            </wp:positionV>
            <wp:extent cx="1059180" cy="514985"/>
            <wp:effectExtent l="0" t="0" r="7620" b="0"/>
            <wp:wrapTight wrapText="bothSides">
              <wp:wrapPolygon edited="0">
                <wp:start x="0" y="0"/>
                <wp:lineTo x="0" y="20774"/>
                <wp:lineTo x="21367" y="20774"/>
                <wp:lineTo x="21367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EF5C6" w14:textId="6971290D" w:rsidR="009568A8" w:rsidRPr="00054629" w:rsidRDefault="009568A8" w:rsidP="00736FA6">
      <w:pPr>
        <w:rPr>
          <w:lang w:eastAsia="pt-PT"/>
        </w:rPr>
      </w:pPr>
    </w:p>
    <w:p w14:paraId="3540B60F" w14:textId="2948AF67" w:rsidR="003C11EE" w:rsidRPr="00054629" w:rsidRDefault="003C11EE" w:rsidP="00736FA6">
      <w:pPr>
        <w:rPr>
          <w:lang w:eastAsia="pt-PT"/>
        </w:rPr>
      </w:pPr>
    </w:p>
    <w:p w14:paraId="647DC5B4" w14:textId="1312D0BB" w:rsidR="003C11EE" w:rsidRPr="00054629" w:rsidRDefault="003C11EE" w:rsidP="00736FA6">
      <w:pPr>
        <w:rPr>
          <w:lang w:eastAsia="pt-PT"/>
        </w:rPr>
      </w:pPr>
    </w:p>
    <w:p w14:paraId="1EB6B59B" w14:textId="3B7E2615" w:rsidR="003C11EE" w:rsidRPr="00054629" w:rsidRDefault="003C11EE" w:rsidP="00736FA6">
      <w:pPr>
        <w:rPr>
          <w:lang w:eastAsia="pt-PT"/>
        </w:rPr>
      </w:pPr>
      <w:r w:rsidRPr="00054629"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59F1242D" wp14:editId="70955F50">
                <wp:simplePos x="0" y="0"/>
                <wp:positionH relativeFrom="column">
                  <wp:posOffset>1464945</wp:posOffset>
                </wp:positionH>
                <wp:positionV relativeFrom="paragraph">
                  <wp:posOffset>66040</wp:posOffset>
                </wp:positionV>
                <wp:extent cx="1687195" cy="635"/>
                <wp:effectExtent l="0" t="0" r="8255" b="0"/>
                <wp:wrapTight wrapText="bothSides">
                  <wp:wrapPolygon edited="0">
                    <wp:start x="0" y="0"/>
                    <wp:lineTo x="0" y="19918"/>
                    <wp:lineTo x="21462" y="19918"/>
                    <wp:lineTo x="21462" y="0"/>
                    <wp:lineTo x="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060A30" w14:textId="4254EC44" w:rsidR="003C11EE" w:rsidRPr="007C19C6" w:rsidRDefault="003C11EE" w:rsidP="003C11E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62987">
                              <w:fldChar w:fldCharType="begin"/>
                            </w:r>
                            <w:r w:rsidR="00B62987">
                              <w:instrText xml:space="preserve"> SEQ Figura \* ARABIC </w:instrText>
                            </w:r>
                            <w:r w:rsidR="00B62987">
                              <w:fldChar w:fldCharType="separate"/>
                            </w:r>
                            <w:r w:rsidR="00B47BF8">
                              <w:rPr>
                                <w:noProof/>
                              </w:rPr>
                              <w:t>12</w:t>
                            </w:r>
                            <w:r w:rsidR="00B6298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Conflito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1242D" id="Caixa de texto 23" o:spid="_x0000_s1037" type="#_x0000_t202" style="position:absolute;margin-left:115.35pt;margin-top:5.2pt;width:132.85pt;height:.05pt;z-index:-25161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" stroked="f">
                <v:textbox style="mso-fit-shape-to-text:t" inset="0,0,0,0">
                  <w:txbxContent>
                    <w:p w14:paraId="0B060A30" w14:textId="4254EC44" w:rsidR="003C11EE" w:rsidRPr="007C19C6" w:rsidRDefault="003C11EE" w:rsidP="003C11E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62987">
                        <w:fldChar w:fldCharType="begin"/>
                      </w:r>
                      <w:r w:rsidR="00B62987">
                        <w:instrText xml:space="preserve"> SEQ Figura \* ARABIC </w:instrText>
                      </w:r>
                      <w:r w:rsidR="00B62987">
                        <w:fldChar w:fldCharType="separate"/>
                      </w:r>
                      <w:r w:rsidR="00B47BF8">
                        <w:rPr>
                          <w:noProof/>
                        </w:rPr>
                        <w:t>12</w:t>
                      </w:r>
                      <w:r w:rsidR="00B62987">
                        <w:rPr>
                          <w:noProof/>
                        </w:rPr>
                        <w:fldChar w:fldCharType="end"/>
                      </w:r>
                      <w:r>
                        <w:t xml:space="preserve"> – Conflito (B)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2F79D7" w14:textId="77777777" w:rsidR="003C11EE" w:rsidRPr="00054629" w:rsidRDefault="003C11EE" w:rsidP="00736FA6">
      <w:pPr>
        <w:rPr>
          <w:lang w:eastAsia="pt-PT"/>
        </w:rPr>
      </w:pPr>
    </w:p>
    <w:p w14:paraId="3E34CF99" w14:textId="77777777" w:rsidR="003C11EE" w:rsidRPr="00054629" w:rsidRDefault="003C11EE" w:rsidP="00736FA6">
      <w:pPr>
        <w:rPr>
          <w:lang w:eastAsia="pt-PT"/>
        </w:rPr>
      </w:pPr>
    </w:p>
    <w:p w14:paraId="0AD05FD8" w14:textId="77777777" w:rsidR="003C11EE" w:rsidRPr="00054629" w:rsidRDefault="003C11EE" w:rsidP="00736FA6">
      <w:pPr>
        <w:rPr>
          <w:lang w:eastAsia="pt-PT"/>
        </w:rPr>
      </w:pPr>
    </w:p>
    <w:p w14:paraId="21D8B8D0" w14:textId="7DF654AD" w:rsidR="007E7B98" w:rsidRPr="00054629" w:rsidRDefault="009568A8" w:rsidP="003168CB">
      <w:pPr>
        <w:ind w:firstLine="360"/>
        <w:rPr>
          <w:lang w:eastAsia="pt-PT"/>
        </w:rPr>
      </w:pPr>
      <w:r w:rsidRPr="00054629">
        <w:rPr>
          <w:lang w:eastAsia="pt-PT"/>
        </w:rPr>
        <w:t xml:space="preserve">Isto porque, </w:t>
      </w:r>
      <w:r w:rsidR="00EE34C0" w:rsidRPr="00054629">
        <w:rPr>
          <w:lang w:eastAsia="pt-PT"/>
        </w:rPr>
        <w:t xml:space="preserve">quando fazemos uma análise no esquema (B), é possível denotar que as regiões 2 e 4, </w:t>
      </w:r>
      <w:r w:rsidR="00FD5E36">
        <w:rPr>
          <w:lang w:eastAsia="pt-PT"/>
        </w:rPr>
        <w:t xml:space="preserve">embora sejam </w:t>
      </w:r>
      <w:r w:rsidR="00EE34C0" w:rsidRPr="00054629">
        <w:rPr>
          <w:lang w:eastAsia="pt-PT"/>
        </w:rPr>
        <w:t xml:space="preserve">adjacentes, possuem a mesma cor, logo gera conflito. E isso é o que o programa diz, quando o resultado é retornado como </w:t>
      </w:r>
      <w:r w:rsidR="003C11EE" w:rsidRPr="00054629">
        <w:rPr>
          <w:lang w:eastAsia="pt-PT"/>
        </w:rPr>
        <w:t>(</w:t>
      </w:r>
      <w:r w:rsidR="00EE34C0" w:rsidRPr="00054629">
        <w:rPr>
          <w:lang w:eastAsia="pt-PT"/>
        </w:rPr>
        <w:t>True</w:t>
      </w:r>
      <w:r w:rsidR="003C11EE" w:rsidRPr="00054629">
        <w:rPr>
          <w:lang w:eastAsia="pt-PT"/>
        </w:rPr>
        <w:t>)</w:t>
      </w:r>
      <w:r w:rsidR="00EE34C0" w:rsidRPr="00054629">
        <w:rPr>
          <w:lang w:eastAsia="pt-PT"/>
        </w:rPr>
        <w:t>.</w:t>
      </w:r>
      <w:r w:rsidR="007E7B98" w:rsidRPr="00054629">
        <w:rPr>
          <w:lang w:eastAsia="pt-PT"/>
        </w:rPr>
        <w:t xml:space="preserve"> </w:t>
      </w:r>
    </w:p>
    <w:p w14:paraId="4C7B8CC4" w14:textId="3AD40921" w:rsidR="007E7B98" w:rsidRPr="00054629" w:rsidRDefault="007E7B98" w:rsidP="00736FA6">
      <w:pPr>
        <w:rPr>
          <w:lang w:eastAsia="pt-PT"/>
        </w:rPr>
      </w:pPr>
    </w:p>
    <w:p w14:paraId="736F0D3A" w14:textId="795F2834" w:rsidR="007E7B98" w:rsidRPr="00054629" w:rsidRDefault="007E7B98" w:rsidP="003168CB">
      <w:pPr>
        <w:ind w:firstLine="360"/>
        <w:rPr>
          <w:lang w:eastAsia="pt-PT"/>
        </w:rPr>
      </w:pPr>
      <w:r w:rsidRPr="00054629">
        <w:rPr>
          <w:lang w:eastAsia="pt-PT"/>
        </w:rPr>
        <w:lastRenderedPageBreak/>
        <w:t>Para a segunda clausula, a pergunta feita ao programa é mais pormenorizada, ou seja, pergunto se a região N e X do esquema (A) ou (B), são efetivamente adjacentes.</w:t>
      </w:r>
    </w:p>
    <w:p w14:paraId="529651D1" w14:textId="309F3ED1" w:rsidR="007E7B98" w:rsidRPr="00054629" w:rsidRDefault="007E7B98" w:rsidP="007E7B98">
      <w:pPr>
        <w:rPr>
          <w:lang w:eastAsia="pt-PT"/>
        </w:rPr>
      </w:pPr>
    </w:p>
    <w:p w14:paraId="4D753A51" w14:textId="2ECB3504" w:rsidR="007E7B98" w:rsidRPr="00054629" w:rsidRDefault="007E7B98" w:rsidP="007E7B98">
      <w:pPr>
        <w:rPr>
          <w:lang w:eastAsia="pt-PT"/>
        </w:rPr>
      </w:pPr>
      <w:r w:rsidRPr="00054629"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5E8AD4E5" wp14:editId="30184992">
                <wp:simplePos x="0" y="0"/>
                <wp:positionH relativeFrom="column">
                  <wp:posOffset>1814719</wp:posOffset>
                </wp:positionH>
                <wp:positionV relativeFrom="paragraph">
                  <wp:posOffset>474345</wp:posOffset>
                </wp:positionV>
                <wp:extent cx="1526540" cy="635"/>
                <wp:effectExtent l="0" t="0" r="0" b="0"/>
                <wp:wrapTight wrapText="bothSides">
                  <wp:wrapPolygon edited="0">
                    <wp:start x="0" y="0"/>
                    <wp:lineTo x="0" y="19918"/>
                    <wp:lineTo x="21295" y="19918"/>
                    <wp:lineTo x="21295" y="0"/>
                    <wp:lineTo x="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99C2B" w14:textId="1A472822" w:rsidR="007E7B98" w:rsidRPr="00DD6605" w:rsidRDefault="007E7B98" w:rsidP="007E7B9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62987">
                              <w:fldChar w:fldCharType="begin"/>
                            </w:r>
                            <w:r w:rsidR="00B62987">
                              <w:instrText xml:space="preserve"> SEQ Figura \* ARABIC </w:instrText>
                            </w:r>
                            <w:r w:rsidR="00B62987">
                              <w:fldChar w:fldCharType="separate"/>
                            </w:r>
                            <w:r w:rsidR="00B47BF8">
                              <w:rPr>
                                <w:noProof/>
                              </w:rPr>
                              <w:t>13</w:t>
                            </w:r>
                            <w:r w:rsidR="00B6298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Conflito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AD4E5" id="Caixa de texto 25" o:spid="_x0000_s1038" type="#_x0000_t202" style="position:absolute;margin-left:142.9pt;margin-top:37.35pt;width:120.2pt;height:.05pt;z-index:-25161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" stroked="f">
                <v:textbox style="mso-fit-shape-to-text:t" inset="0,0,0,0">
                  <w:txbxContent>
                    <w:p w14:paraId="22899C2B" w14:textId="1A472822" w:rsidR="007E7B98" w:rsidRPr="00DD6605" w:rsidRDefault="007E7B98" w:rsidP="007E7B9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62987">
                        <w:fldChar w:fldCharType="begin"/>
                      </w:r>
                      <w:r w:rsidR="00B62987">
                        <w:instrText xml:space="preserve"> SEQ Figura \* ARABIC </w:instrText>
                      </w:r>
                      <w:r w:rsidR="00B62987">
                        <w:fldChar w:fldCharType="separate"/>
                      </w:r>
                      <w:r w:rsidR="00B47BF8">
                        <w:rPr>
                          <w:noProof/>
                        </w:rPr>
                        <w:t>13</w:t>
                      </w:r>
                      <w:r w:rsidR="00B62987">
                        <w:rPr>
                          <w:noProof/>
                        </w:rPr>
                        <w:fldChar w:fldCharType="end"/>
                      </w:r>
                      <w:r>
                        <w:t xml:space="preserve"> – Conflito (A)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54629">
        <w:drawing>
          <wp:anchor distT="0" distB="0" distL="114300" distR="114300" simplePos="0" relativeHeight="251700736" behindDoc="1" locked="0" layoutInCell="1" allowOverlap="1" wp14:anchorId="39D4C8D1" wp14:editId="03DCCA73">
            <wp:simplePos x="0" y="0"/>
            <wp:positionH relativeFrom="column">
              <wp:posOffset>1878192</wp:posOffset>
            </wp:positionH>
            <wp:positionV relativeFrom="paragraph">
              <wp:posOffset>40060</wp:posOffset>
            </wp:positionV>
            <wp:extent cx="1314450" cy="377190"/>
            <wp:effectExtent l="0" t="0" r="0" b="3810"/>
            <wp:wrapTight wrapText="bothSides">
              <wp:wrapPolygon edited="0">
                <wp:start x="0" y="0"/>
                <wp:lineTo x="0" y="20727"/>
                <wp:lineTo x="21287" y="20727"/>
                <wp:lineTo x="21287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D9F2A" w14:textId="26B73ED3" w:rsidR="007E7B98" w:rsidRPr="00054629" w:rsidRDefault="007E7B98" w:rsidP="007E7B98">
      <w:pPr>
        <w:rPr>
          <w:lang w:eastAsia="pt-PT"/>
        </w:rPr>
      </w:pPr>
    </w:p>
    <w:p w14:paraId="5EF1E803" w14:textId="015EA03F" w:rsidR="007E7B98" w:rsidRPr="00054629" w:rsidRDefault="007E7B98" w:rsidP="007E7B98">
      <w:pPr>
        <w:rPr>
          <w:lang w:eastAsia="pt-PT"/>
        </w:rPr>
      </w:pPr>
    </w:p>
    <w:p w14:paraId="26364C9B" w14:textId="0C25A73C" w:rsidR="007E7B98" w:rsidRPr="00054629" w:rsidRDefault="007E7B98" w:rsidP="007E7B98">
      <w:pPr>
        <w:rPr>
          <w:lang w:eastAsia="pt-PT"/>
        </w:rPr>
      </w:pPr>
    </w:p>
    <w:p w14:paraId="1298926F" w14:textId="2EBCAD74" w:rsidR="007E7B98" w:rsidRPr="00054629" w:rsidRDefault="007E7B98" w:rsidP="007E7B98">
      <w:pPr>
        <w:rPr>
          <w:lang w:eastAsia="pt-PT"/>
        </w:rPr>
      </w:pPr>
    </w:p>
    <w:p w14:paraId="1757046C" w14:textId="03022AA5" w:rsidR="007E7B98" w:rsidRPr="00054629" w:rsidRDefault="007E7B98" w:rsidP="003168CB">
      <w:pPr>
        <w:ind w:firstLine="360"/>
        <w:rPr>
          <w:lang w:eastAsia="pt-PT"/>
        </w:rPr>
      </w:pPr>
      <w:r w:rsidRPr="00054629">
        <w:rPr>
          <w:lang w:eastAsia="pt-PT"/>
        </w:rPr>
        <w:t>Verifica-se que o esquema (A), nas adjacências das regiões 3 e 2, não existe qualquer conflito.</w:t>
      </w:r>
      <w:r w:rsidR="008A0C05" w:rsidRPr="00054629">
        <w:rPr>
          <w:lang w:eastAsia="pt-PT"/>
        </w:rPr>
        <w:t xml:space="preserve"> No entanto o mesmo já não se verifica com o esquema (B).</w:t>
      </w:r>
    </w:p>
    <w:p w14:paraId="052AB976" w14:textId="1CF981A2" w:rsidR="008A0C05" w:rsidRPr="00054629" w:rsidRDefault="008A0C05" w:rsidP="007E7B98">
      <w:pPr>
        <w:rPr>
          <w:lang w:eastAsia="pt-PT"/>
        </w:rPr>
      </w:pPr>
      <w:r w:rsidRPr="00054629">
        <w:drawing>
          <wp:anchor distT="0" distB="0" distL="114300" distR="114300" simplePos="0" relativeHeight="251703808" behindDoc="1" locked="0" layoutInCell="1" allowOverlap="1" wp14:anchorId="180C658D" wp14:editId="09525D12">
            <wp:simplePos x="0" y="0"/>
            <wp:positionH relativeFrom="column">
              <wp:posOffset>1877944</wp:posOffset>
            </wp:positionH>
            <wp:positionV relativeFrom="paragraph">
              <wp:posOffset>153670</wp:posOffset>
            </wp:positionV>
            <wp:extent cx="1120775" cy="442595"/>
            <wp:effectExtent l="0" t="0" r="3175" b="0"/>
            <wp:wrapTight wrapText="bothSides">
              <wp:wrapPolygon edited="0">
                <wp:start x="0" y="0"/>
                <wp:lineTo x="0" y="20453"/>
                <wp:lineTo x="21294" y="20453"/>
                <wp:lineTo x="21294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ACB3B" w14:textId="3FAA948F" w:rsidR="008A0C05" w:rsidRPr="00054629" w:rsidRDefault="008A0C05" w:rsidP="007E7B98">
      <w:pPr>
        <w:rPr>
          <w:lang w:eastAsia="pt-PT"/>
        </w:rPr>
      </w:pPr>
    </w:p>
    <w:p w14:paraId="00004E73" w14:textId="2AAD2C8A" w:rsidR="007E7B98" w:rsidRPr="00054629" w:rsidRDefault="008A0C05" w:rsidP="007E7B98">
      <w:pPr>
        <w:rPr>
          <w:lang w:eastAsia="pt-PT"/>
        </w:rPr>
      </w:pPr>
      <w:r w:rsidRPr="00054629"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55B93E14" wp14:editId="4B1CCB39">
                <wp:simplePos x="0" y="0"/>
                <wp:positionH relativeFrom="column">
                  <wp:posOffset>1730375</wp:posOffset>
                </wp:positionH>
                <wp:positionV relativeFrom="paragraph">
                  <wp:posOffset>340360</wp:posOffset>
                </wp:positionV>
                <wp:extent cx="1462405" cy="635"/>
                <wp:effectExtent l="0" t="0" r="4445" b="0"/>
                <wp:wrapTight wrapText="bothSides">
                  <wp:wrapPolygon edited="0">
                    <wp:start x="0" y="0"/>
                    <wp:lineTo x="0" y="19918"/>
                    <wp:lineTo x="21384" y="19918"/>
                    <wp:lineTo x="21384" y="0"/>
                    <wp:lineTo x="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2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67EB2" w14:textId="63E6C7B3" w:rsidR="008A0C05" w:rsidRPr="00C20FD3" w:rsidRDefault="008A0C05" w:rsidP="008A0C0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62987">
                              <w:fldChar w:fldCharType="begin"/>
                            </w:r>
                            <w:r w:rsidR="00B62987">
                              <w:instrText xml:space="preserve"> SEQ Figura \* ARABIC </w:instrText>
                            </w:r>
                            <w:r w:rsidR="00B62987">
                              <w:fldChar w:fldCharType="separate"/>
                            </w:r>
                            <w:r w:rsidR="00B47BF8">
                              <w:rPr>
                                <w:noProof/>
                              </w:rPr>
                              <w:t>14</w:t>
                            </w:r>
                            <w:r w:rsidR="00B6298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– Conflito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93E14" id="Caixa de texto 27" o:spid="_x0000_s1039" type="#_x0000_t202" style="position:absolute;margin-left:136.25pt;margin-top:26.8pt;width:115.15pt;height:.05pt;z-index:-25161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" stroked="f">
                <v:textbox style="mso-fit-shape-to-text:t" inset="0,0,0,0">
                  <w:txbxContent>
                    <w:p w14:paraId="37A67EB2" w14:textId="63E6C7B3" w:rsidR="008A0C05" w:rsidRPr="00C20FD3" w:rsidRDefault="008A0C05" w:rsidP="008A0C0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62987">
                        <w:fldChar w:fldCharType="begin"/>
                      </w:r>
                      <w:r w:rsidR="00B62987">
                        <w:instrText xml:space="preserve"> SEQ Figura \* ARABIC </w:instrText>
                      </w:r>
                      <w:r w:rsidR="00B62987">
                        <w:fldChar w:fldCharType="separate"/>
                      </w:r>
                      <w:r w:rsidR="00B47BF8">
                        <w:rPr>
                          <w:noProof/>
                        </w:rPr>
                        <w:t>14</w:t>
                      </w:r>
                      <w:r w:rsidR="00B62987">
                        <w:rPr>
                          <w:noProof/>
                        </w:rPr>
                        <w:fldChar w:fldCharType="end"/>
                      </w:r>
                      <w:r>
                        <w:t xml:space="preserve"> – Conflito (B)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0927403" w14:textId="1D7974AD" w:rsidR="008A0C05" w:rsidRPr="00054629" w:rsidRDefault="008A0C05" w:rsidP="008A0C05">
      <w:pPr>
        <w:rPr>
          <w:lang w:eastAsia="pt-PT"/>
        </w:rPr>
      </w:pPr>
    </w:p>
    <w:p w14:paraId="577DE5AA" w14:textId="13E09C47" w:rsidR="008A0C05" w:rsidRPr="00054629" w:rsidRDefault="008A0C05" w:rsidP="008A0C05">
      <w:pPr>
        <w:rPr>
          <w:lang w:eastAsia="pt-PT"/>
        </w:rPr>
      </w:pPr>
    </w:p>
    <w:p w14:paraId="2AD80A63" w14:textId="3D135374" w:rsidR="008A0C05" w:rsidRPr="00054629" w:rsidRDefault="008A0C05" w:rsidP="008A0C05">
      <w:pPr>
        <w:rPr>
          <w:lang w:eastAsia="pt-PT"/>
        </w:rPr>
      </w:pPr>
    </w:p>
    <w:p w14:paraId="29755AAA" w14:textId="1623F737" w:rsidR="008A0C05" w:rsidRPr="00054629" w:rsidRDefault="008A0C05" w:rsidP="008A0C05">
      <w:pPr>
        <w:rPr>
          <w:lang w:eastAsia="pt-PT"/>
        </w:rPr>
      </w:pPr>
    </w:p>
    <w:p w14:paraId="7CCFA915" w14:textId="7E9E099C" w:rsidR="008A0C05" w:rsidRPr="00054629" w:rsidRDefault="008A0C05" w:rsidP="003168CB">
      <w:pPr>
        <w:ind w:firstLine="360"/>
        <w:rPr>
          <w:lang w:eastAsia="pt-PT"/>
        </w:rPr>
      </w:pPr>
      <w:r w:rsidRPr="00054629">
        <w:rPr>
          <w:lang w:eastAsia="pt-PT"/>
        </w:rPr>
        <w:t>O programa diz-me que existe efetivamente um conflito, neste esquema (B), em particular para as duas regiões que menciono, 2 e 4. O mesmo se verifica que corresponde a realidade apresentada no grafo correspondente do mapa (B).</w:t>
      </w:r>
    </w:p>
    <w:p w14:paraId="0FE39C96" w14:textId="29FAE429" w:rsidR="007A3FC1" w:rsidRPr="00054629" w:rsidRDefault="007A3FC1" w:rsidP="008A0C05">
      <w:pPr>
        <w:rPr>
          <w:lang w:eastAsia="pt-PT"/>
        </w:rPr>
      </w:pPr>
    </w:p>
    <w:p w14:paraId="190FBF2E" w14:textId="0C2609BA" w:rsidR="007A3FC1" w:rsidRPr="00054629" w:rsidRDefault="007A3FC1" w:rsidP="008A0C05">
      <w:pPr>
        <w:rPr>
          <w:lang w:eastAsia="pt-PT"/>
        </w:rPr>
      </w:pPr>
    </w:p>
    <w:p w14:paraId="2A4FD906" w14:textId="54457459" w:rsidR="007A3FC1" w:rsidRPr="00054629" w:rsidRDefault="007A3FC1" w:rsidP="008A0C05">
      <w:pPr>
        <w:rPr>
          <w:lang w:eastAsia="pt-PT"/>
        </w:rPr>
      </w:pPr>
    </w:p>
    <w:p w14:paraId="078D6AE1" w14:textId="5749E678" w:rsidR="007A3FC1" w:rsidRPr="00054629" w:rsidRDefault="007A3FC1" w:rsidP="008A0C05">
      <w:pPr>
        <w:rPr>
          <w:lang w:eastAsia="pt-PT"/>
        </w:rPr>
      </w:pPr>
    </w:p>
    <w:p w14:paraId="35873EAC" w14:textId="77777777" w:rsidR="00054629" w:rsidRPr="00054629" w:rsidRDefault="00054629" w:rsidP="008A0C05">
      <w:pPr>
        <w:rPr>
          <w:lang w:eastAsia="pt-PT"/>
        </w:rPr>
      </w:pPr>
    </w:p>
    <w:p w14:paraId="59B21F92" w14:textId="2172032A" w:rsidR="007A3FC1" w:rsidRPr="00054629" w:rsidRDefault="007A3FC1" w:rsidP="008A0C05">
      <w:pPr>
        <w:rPr>
          <w:lang w:eastAsia="pt-PT"/>
        </w:rPr>
      </w:pPr>
    </w:p>
    <w:p w14:paraId="2DF01942" w14:textId="0BDAC932" w:rsidR="007A3FC1" w:rsidRPr="00054629" w:rsidRDefault="006C693C" w:rsidP="006C693C">
      <w:pPr>
        <w:pStyle w:val="Ttulo"/>
        <w:ind w:left="720"/>
        <w:rPr>
          <w:lang w:eastAsia="pt-PT"/>
        </w:rPr>
      </w:pPr>
      <w:r w:rsidRPr="00054629">
        <w:rPr>
          <w:lang w:eastAsia="pt-PT"/>
        </w:rPr>
        <w:tab/>
        <w:t>Observações Finais</w:t>
      </w:r>
    </w:p>
    <w:p w14:paraId="63654ACB" w14:textId="3FF34076" w:rsidR="001A17C5" w:rsidRPr="00054629" w:rsidRDefault="001A17C5" w:rsidP="00FD5E36">
      <w:pPr>
        <w:jc w:val="both"/>
        <w:rPr>
          <w:caps/>
          <w:spacing w:val="60"/>
          <w:kern w:val="20"/>
          <w:sz w:val="44"/>
          <w:szCs w:val="44"/>
          <w:lang w:eastAsia="pt-PT"/>
        </w:rPr>
      </w:pPr>
    </w:p>
    <w:p w14:paraId="35DF4961" w14:textId="6DE8C51D" w:rsidR="001A17C5" w:rsidRPr="00054629" w:rsidRDefault="001A17C5" w:rsidP="00FD5E36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lang w:eastAsia="pt-PT"/>
        </w:rPr>
      </w:pPr>
      <w:r w:rsidRPr="00054629">
        <w:rPr>
          <w:lang w:eastAsia="pt-PT"/>
        </w:rPr>
        <w:t xml:space="preserve">Para este projeto optei por implementar os conhecimentos adquiridos posteriormente ao 1º ano, ou seja, antes de aprender a teoria dos grafos, adquiri alguns conhecimentos na cadeira de </w:t>
      </w:r>
      <w:r w:rsidR="00FD5E36" w:rsidRPr="00054629">
        <w:rPr>
          <w:lang w:eastAsia="pt-PT"/>
        </w:rPr>
        <w:t>Inteligência</w:t>
      </w:r>
      <w:r w:rsidRPr="00054629">
        <w:rPr>
          <w:lang w:eastAsia="pt-PT"/>
        </w:rPr>
        <w:t xml:space="preserve"> Artificial, ao qual me foi </w:t>
      </w:r>
      <w:r w:rsidR="00FD5E36" w:rsidRPr="00054629">
        <w:rPr>
          <w:lang w:eastAsia="pt-PT"/>
        </w:rPr>
        <w:t>possível</w:t>
      </w:r>
      <w:r w:rsidRPr="00054629">
        <w:rPr>
          <w:lang w:eastAsia="pt-PT"/>
        </w:rPr>
        <w:t xml:space="preserve"> aliar o </w:t>
      </w:r>
      <w:r w:rsidR="00FD5E36" w:rsidRPr="00054629">
        <w:rPr>
          <w:lang w:eastAsia="pt-PT"/>
        </w:rPr>
        <w:t>conteúdo</w:t>
      </w:r>
      <w:r w:rsidRPr="00054629">
        <w:rPr>
          <w:lang w:eastAsia="pt-PT"/>
        </w:rPr>
        <w:t xml:space="preserve"> que </w:t>
      </w:r>
      <w:r w:rsidR="00FD5E36" w:rsidRPr="00054629">
        <w:rPr>
          <w:lang w:eastAsia="pt-PT"/>
        </w:rPr>
        <w:t>aprendi para</w:t>
      </w:r>
      <w:r w:rsidRPr="00054629">
        <w:rPr>
          <w:lang w:eastAsia="pt-PT"/>
        </w:rPr>
        <w:t xml:space="preserve"> aplicar em </w:t>
      </w:r>
      <w:r w:rsidR="00FD5E36" w:rsidRPr="00054629">
        <w:rPr>
          <w:lang w:eastAsia="pt-PT"/>
        </w:rPr>
        <w:t>matemática</w:t>
      </w:r>
      <w:r w:rsidRPr="00054629">
        <w:rPr>
          <w:lang w:eastAsia="pt-PT"/>
        </w:rPr>
        <w:t xml:space="preserve"> discreta.</w:t>
      </w:r>
    </w:p>
    <w:p w14:paraId="520ED0B3" w14:textId="22105C8D" w:rsidR="001A17C5" w:rsidRPr="00054629" w:rsidRDefault="001A17C5" w:rsidP="00FD5E36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lang w:eastAsia="pt-PT"/>
        </w:rPr>
      </w:pPr>
      <w:r w:rsidRPr="00054629">
        <w:rPr>
          <w:lang w:eastAsia="pt-PT"/>
        </w:rPr>
        <w:t xml:space="preserve">Sei inclusive, que um dos focos da teoria dos grafos é permitir a modelação de uma variedade de sistemas, em que a estrutura de dados começa por ser primeiro um modelo </w:t>
      </w:r>
      <w:r w:rsidR="00FD5E36" w:rsidRPr="00054629">
        <w:rPr>
          <w:lang w:eastAsia="pt-PT"/>
        </w:rPr>
        <w:t>matemático</w:t>
      </w:r>
      <w:r w:rsidRPr="00054629">
        <w:rPr>
          <w:lang w:eastAsia="pt-PT"/>
        </w:rPr>
        <w:t xml:space="preserve"> ou logico que posteriormente adquire a forma de um grafo.</w:t>
      </w:r>
    </w:p>
    <w:p w14:paraId="300EA73B" w14:textId="57594E31" w:rsidR="0086092D" w:rsidRPr="00054629" w:rsidRDefault="0086092D" w:rsidP="00FD5E36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lang w:eastAsia="pt-PT"/>
        </w:rPr>
      </w:pPr>
      <w:r w:rsidRPr="00054629">
        <w:rPr>
          <w:lang w:eastAsia="pt-PT"/>
        </w:rPr>
        <w:t xml:space="preserve">Neste projeto consegui, com sucesso, aplicar a logica dos grafos às tecnologias e de certa forma criar um algoritmo que permite identificar conflitos entre cores </w:t>
      </w:r>
      <w:r w:rsidR="00FD5E36">
        <w:rPr>
          <w:lang w:eastAsia="pt-PT"/>
        </w:rPr>
        <w:t>com</w:t>
      </w:r>
      <w:r w:rsidRPr="00054629">
        <w:rPr>
          <w:lang w:eastAsia="pt-PT"/>
        </w:rPr>
        <w:t xml:space="preserve"> adjacências em comum.</w:t>
      </w:r>
    </w:p>
    <w:p w14:paraId="71FCCC3A" w14:textId="1D69414A" w:rsidR="001A17C5" w:rsidRPr="001A17C5" w:rsidRDefault="001A17C5" w:rsidP="001A17C5">
      <w:pPr>
        <w:tabs>
          <w:tab w:val="left" w:pos="1152"/>
        </w:tabs>
        <w:rPr>
          <w:lang w:val="pt" w:eastAsia="pt-PT"/>
        </w:rPr>
      </w:pPr>
    </w:p>
    <w:sectPr w:rsidR="001A17C5" w:rsidRPr="001A17C5" w:rsidSect="00384DC4">
      <w:headerReference w:type="even" r:id="rId26"/>
      <w:headerReference w:type="default" r:id="rId27"/>
      <w:headerReference w:type="first" r:id="rId28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ED2E5" w14:textId="77777777" w:rsidR="00B62987" w:rsidRDefault="00B62987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1D05AAFF" w14:textId="77777777" w:rsidR="00B62987" w:rsidRDefault="00B62987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3270C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F27E7B">
      <w:rPr>
        <w:rStyle w:val="Nmerodepgina"/>
        <w:noProof/>
        <w:szCs w:val="20"/>
        <w:lang w:val="en-US"/>
      </w:rPr>
      <w:t>4</w:t>
    </w:r>
    <w:r>
      <w:rPr>
        <w:rStyle w:val="Nmerodepgina"/>
        <w:szCs w:val="20"/>
        <w:lang w:val="en-US"/>
      </w:rPr>
      <w:fldChar w:fldCharType="end"/>
    </w:r>
  </w:p>
  <w:p w14:paraId="171DA990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CA4C2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F27E7B">
      <w:rPr>
        <w:rStyle w:val="Nmerodepgina"/>
        <w:noProof/>
        <w:szCs w:val="20"/>
        <w:lang w:val="en-US"/>
      </w:rPr>
      <w:t>3</w:t>
    </w:r>
    <w:r>
      <w:rPr>
        <w:rStyle w:val="Nmerodepgina"/>
        <w:szCs w:val="20"/>
        <w:lang w:val="en-US"/>
      </w:rPr>
      <w:fldChar w:fldCharType="end"/>
    </w:r>
  </w:p>
  <w:p w14:paraId="15896E56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CBF45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F2408" w14:textId="77777777" w:rsidR="00B62987" w:rsidRDefault="00B62987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729041BD" w14:textId="77777777" w:rsidR="00B62987" w:rsidRDefault="00B62987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0CB9AD2D" w14:textId="77777777" w:rsidR="00B62987" w:rsidRPr="00F20B3E" w:rsidRDefault="00B62987">
      <w:pPr>
        <w:rPr>
          <w:i/>
          <w:iCs/>
          <w:sz w:val="18"/>
          <w:szCs w:val="20"/>
        </w:rPr>
      </w:pPr>
      <w:r w:rsidRPr="00F20B3E">
        <w:rPr>
          <w:i/>
          <w:iCs/>
          <w:sz w:val="18"/>
          <w:szCs w:val="20"/>
        </w:rPr>
        <w:t>(continuação das notas de rodapé)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EC410" w14:textId="2B0A3067" w:rsidR="00B23C8A" w:rsidRDefault="00A3750F">
    <w:pPr>
      <w:rPr>
        <w:lang w:val="en-US"/>
      </w:rPr>
    </w:pPr>
    <w:r w:rsidRPr="002F68C8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2F599E96" wp14:editId="744C37EB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59B7B6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 w:rsidRPr="002F68C8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1C25B05E" wp14:editId="362CE30A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51F24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2B487601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25B05E" id="Rectangle 2" o:spid="_x0000_s1040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" o:allowincell="f" filled="f" stroked="f" strokecolor="white" strokeweight="6pt">
              <v:textbox inset="0,0,0,0">
                <w:txbxContent>
                  <w:p w14:paraId="3EC51F24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2B487601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1D3B7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33B16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A5FE4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A5D97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24936"/>
    <w:multiLevelType w:val="multilevel"/>
    <w:tmpl w:val="4ED246D6"/>
    <w:lvl w:ilvl="0">
      <w:start w:val="1"/>
      <w:numFmt w:val="decimal"/>
      <w:pStyle w:val="Ttulo"/>
      <w:lvlText w:val="%1."/>
      <w:lvlJc w:val="left"/>
      <w:pPr>
        <w:ind w:left="1211" w:hanging="360"/>
      </w:pPr>
    </w:lvl>
    <w:lvl w:ilvl="1">
      <w:start w:val="5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0F"/>
    <w:rsid w:val="000033AB"/>
    <w:rsid w:val="00010185"/>
    <w:rsid w:val="000101D5"/>
    <w:rsid w:val="000158AB"/>
    <w:rsid w:val="00020E42"/>
    <w:rsid w:val="00054629"/>
    <w:rsid w:val="0007328F"/>
    <w:rsid w:val="000A46EC"/>
    <w:rsid w:val="000B0638"/>
    <w:rsid w:val="000C71C9"/>
    <w:rsid w:val="000E1EFA"/>
    <w:rsid w:val="000F22E7"/>
    <w:rsid w:val="000F32B8"/>
    <w:rsid w:val="00101AF3"/>
    <w:rsid w:val="00130D3A"/>
    <w:rsid w:val="0014353A"/>
    <w:rsid w:val="001515B5"/>
    <w:rsid w:val="00165764"/>
    <w:rsid w:val="001A17C5"/>
    <w:rsid w:val="001B6943"/>
    <w:rsid w:val="00226385"/>
    <w:rsid w:val="0024654E"/>
    <w:rsid w:val="002835C8"/>
    <w:rsid w:val="00287454"/>
    <w:rsid w:val="002A77F2"/>
    <w:rsid w:val="002C53D5"/>
    <w:rsid w:val="002D4EFA"/>
    <w:rsid w:val="002F0C8F"/>
    <w:rsid w:val="002F68C8"/>
    <w:rsid w:val="0030146C"/>
    <w:rsid w:val="003014E5"/>
    <w:rsid w:val="0031094F"/>
    <w:rsid w:val="003168CB"/>
    <w:rsid w:val="0034044C"/>
    <w:rsid w:val="00356057"/>
    <w:rsid w:val="00362D9B"/>
    <w:rsid w:val="00374E29"/>
    <w:rsid w:val="00384DC4"/>
    <w:rsid w:val="00393172"/>
    <w:rsid w:val="00396E05"/>
    <w:rsid w:val="003B083A"/>
    <w:rsid w:val="003B2FA5"/>
    <w:rsid w:val="003B5081"/>
    <w:rsid w:val="003B5D16"/>
    <w:rsid w:val="003C11EE"/>
    <w:rsid w:val="003C57B2"/>
    <w:rsid w:val="003F216F"/>
    <w:rsid w:val="003F2FF7"/>
    <w:rsid w:val="003F69B8"/>
    <w:rsid w:val="004001C2"/>
    <w:rsid w:val="00424AE2"/>
    <w:rsid w:val="00426F7B"/>
    <w:rsid w:val="00440178"/>
    <w:rsid w:val="00457A75"/>
    <w:rsid w:val="0046399D"/>
    <w:rsid w:val="00467B53"/>
    <w:rsid w:val="004A34AD"/>
    <w:rsid w:val="004B0652"/>
    <w:rsid w:val="004C6949"/>
    <w:rsid w:val="004E678E"/>
    <w:rsid w:val="00500000"/>
    <w:rsid w:val="00533C68"/>
    <w:rsid w:val="0056707F"/>
    <w:rsid w:val="00570970"/>
    <w:rsid w:val="005C5FD6"/>
    <w:rsid w:val="005E78C5"/>
    <w:rsid w:val="00623E23"/>
    <w:rsid w:val="00640786"/>
    <w:rsid w:val="006B1610"/>
    <w:rsid w:val="006C024C"/>
    <w:rsid w:val="006C693C"/>
    <w:rsid w:val="006D5E3C"/>
    <w:rsid w:val="006D6A50"/>
    <w:rsid w:val="006E65AE"/>
    <w:rsid w:val="006F5EC6"/>
    <w:rsid w:val="007238D6"/>
    <w:rsid w:val="007275F5"/>
    <w:rsid w:val="00734F61"/>
    <w:rsid w:val="00736FA6"/>
    <w:rsid w:val="007439B3"/>
    <w:rsid w:val="007519D2"/>
    <w:rsid w:val="00760331"/>
    <w:rsid w:val="00775211"/>
    <w:rsid w:val="007768D0"/>
    <w:rsid w:val="00790FD8"/>
    <w:rsid w:val="00793D55"/>
    <w:rsid w:val="00795CEC"/>
    <w:rsid w:val="007A3FC1"/>
    <w:rsid w:val="007C7989"/>
    <w:rsid w:val="007D54CA"/>
    <w:rsid w:val="007D55F3"/>
    <w:rsid w:val="007D65A0"/>
    <w:rsid w:val="007E0D54"/>
    <w:rsid w:val="007E7B98"/>
    <w:rsid w:val="008057BE"/>
    <w:rsid w:val="00822153"/>
    <w:rsid w:val="0082500C"/>
    <w:rsid w:val="008301F1"/>
    <w:rsid w:val="00845355"/>
    <w:rsid w:val="0086092D"/>
    <w:rsid w:val="00867E44"/>
    <w:rsid w:val="00886C24"/>
    <w:rsid w:val="008A0C05"/>
    <w:rsid w:val="008F5281"/>
    <w:rsid w:val="009303C8"/>
    <w:rsid w:val="00943706"/>
    <w:rsid w:val="00945E85"/>
    <w:rsid w:val="009532E8"/>
    <w:rsid w:val="009568A8"/>
    <w:rsid w:val="009644B0"/>
    <w:rsid w:val="00970516"/>
    <w:rsid w:val="0098777F"/>
    <w:rsid w:val="00991A6E"/>
    <w:rsid w:val="009934E6"/>
    <w:rsid w:val="009B78DD"/>
    <w:rsid w:val="009C013F"/>
    <w:rsid w:val="009C1A05"/>
    <w:rsid w:val="009D4FA0"/>
    <w:rsid w:val="009E09D0"/>
    <w:rsid w:val="009E19C1"/>
    <w:rsid w:val="009F2CA5"/>
    <w:rsid w:val="00A1156E"/>
    <w:rsid w:val="00A30773"/>
    <w:rsid w:val="00A340FE"/>
    <w:rsid w:val="00A3483B"/>
    <w:rsid w:val="00A36461"/>
    <w:rsid w:val="00A3750F"/>
    <w:rsid w:val="00A44DAC"/>
    <w:rsid w:val="00A555EE"/>
    <w:rsid w:val="00A556D5"/>
    <w:rsid w:val="00A74560"/>
    <w:rsid w:val="00A76352"/>
    <w:rsid w:val="00A768DA"/>
    <w:rsid w:val="00A809E4"/>
    <w:rsid w:val="00A90D28"/>
    <w:rsid w:val="00AD5567"/>
    <w:rsid w:val="00B011CA"/>
    <w:rsid w:val="00B01DBE"/>
    <w:rsid w:val="00B04E26"/>
    <w:rsid w:val="00B146F4"/>
    <w:rsid w:val="00B1745B"/>
    <w:rsid w:val="00B21172"/>
    <w:rsid w:val="00B23C8A"/>
    <w:rsid w:val="00B47BF8"/>
    <w:rsid w:val="00B5443F"/>
    <w:rsid w:val="00B62987"/>
    <w:rsid w:val="00B712FB"/>
    <w:rsid w:val="00B75017"/>
    <w:rsid w:val="00B8553C"/>
    <w:rsid w:val="00B91A1E"/>
    <w:rsid w:val="00BA18B3"/>
    <w:rsid w:val="00BB12F8"/>
    <w:rsid w:val="00BB1977"/>
    <w:rsid w:val="00BB7368"/>
    <w:rsid w:val="00BC162F"/>
    <w:rsid w:val="00BD64CC"/>
    <w:rsid w:val="00BF7A1C"/>
    <w:rsid w:val="00C061E2"/>
    <w:rsid w:val="00C60C33"/>
    <w:rsid w:val="00C84D0F"/>
    <w:rsid w:val="00CA1A46"/>
    <w:rsid w:val="00CD1E40"/>
    <w:rsid w:val="00CD7642"/>
    <w:rsid w:val="00CE59BC"/>
    <w:rsid w:val="00D121EA"/>
    <w:rsid w:val="00D134CD"/>
    <w:rsid w:val="00D21B0F"/>
    <w:rsid w:val="00D40539"/>
    <w:rsid w:val="00D516BE"/>
    <w:rsid w:val="00D63B06"/>
    <w:rsid w:val="00D85CD7"/>
    <w:rsid w:val="00D904B9"/>
    <w:rsid w:val="00DA1777"/>
    <w:rsid w:val="00DA6C52"/>
    <w:rsid w:val="00DB19FF"/>
    <w:rsid w:val="00E012A8"/>
    <w:rsid w:val="00E225AC"/>
    <w:rsid w:val="00E253A7"/>
    <w:rsid w:val="00E41FAB"/>
    <w:rsid w:val="00E45285"/>
    <w:rsid w:val="00E6444A"/>
    <w:rsid w:val="00E65B94"/>
    <w:rsid w:val="00E70630"/>
    <w:rsid w:val="00E77C44"/>
    <w:rsid w:val="00E97BD9"/>
    <w:rsid w:val="00EC4787"/>
    <w:rsid w:val="00EE34C0"/>
    <w:rsid w:val="00EF0152"/>
    <w:rsid w:val="00EF0705"/>
    <w:rsid w:val="00F06599"/>
    <w:rsid w:val="00F16B1A"/>
    <w:rsid w:val="00F20B3E"/>
    <w:rsid w:val="00F248AC"/>
    <w:rsid w:val="00F27E7B"/>
    <w:rsid w:val="00F4746B"/>
    <w:rsid w:val="00F677F6"/>
    <w:rsid w:val="00F737CB"/>
    <w:rsid w:val="00F96A5B"/>
    <w:rsid w:val="00FB128B"/>
    <w:rsid w:val="00FB5CE1"/>
    <w:rsid w:val="00FD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C628E2"/>
  <w15:chartTrackingRefBased/>
  <w15:docId w15:val="{2B5C00B7-26D6-447C-99AD-D31D593E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eastAsia="en-US"/>
    </w:rPr>
  </w:style>
  <w:style w:type="paragraph" w:styleId="Ttulo1">
    <w:name w:val="heading 1"/>
    <w:basedOn w:val="Normal"/>
    <w:next w:val="Corpodetexto"/>
    <w:link w:val="Ttulo1Carter"/>
    <w:qFormat/>
    <w:rsid w:val="00374E29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374E29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07328F"/>
    <w:pPr>
      <w:spacing w:after="240"/>
      <w:contextualSpacing/>
      <w:jc w:val="center"/>
    </w:pPr>
    <w:rPr>
      <w:b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numPr>
        <w:numId w:val="7"/>
      </w:numPr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table" w:styleId="TabelacomGrelha">
    <w:name w:val="Table Grid"/>
    <w:basedOn w:val="Tabelanormal"/>
    <w:rsid w:val="00B1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5E78C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5E78C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rsid w:val="005E78C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profissional">
    <w:name w:val="Table Professional"/>
    <w:basedOn w:val="Tabelanormal"/>
    <w:rsid w:val="005E78C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rsid w:val="005E78C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5E78C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rsid w:val="003F216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no\Documents\Office%20Temas\tf01017817_win32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8FD70-921D-47BE-9169-FEC0BB30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tf01017817_win32</Template>
  <TotalTime>558</TotalTime>
  <Pages>1</Pages>
  <Words>1285</Words>
  <Characters>6940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DA EMPRESA]</vt:lpstr>
    </vt:vector>
  </TitlesOfParts>
  <Manager/>
  <Company>Microsoft Corporation</Company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</dc:creator>
  <cp:keywords/>
  <dc:description/>
  <cp:lastModifiedBy>Nuno Pontes</cp:lastModifiedBy>
  <cp:revision>55</cp:revision>
  <cp:lastPrinted>2021-01-25T18:20:00Z</cp:lastPrinted>
  <dcterms:created xsi:type="dcterms:W3CDTF">2021-01-22T18:21:00Z</dcterms:created>
  <dcterms:modified xsi:type="dcterms:W3CDTF">2021-01-25T18:21:00Z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